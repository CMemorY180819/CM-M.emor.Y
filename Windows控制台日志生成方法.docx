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073D5" w14:textId="77777777" w:rsidR="001975FD" w:rsidRDefault="001975FD">
      <w:pPr>
        <w:pStyle w:val="TitleBar"/>
      </w:pPr>
    </w:p>
    <w:p w14:paraId="7F689DAC" w14:textId="77777777" w:rsidR="001975FD" w:rsidRDefault="001975FD">
      <w:pPr>
        <w:pStyle w:val="RouteTitle"/>
      </w:pPr>
    </w:p>
    <w:p w14:paraId="6B75D3E1" w14:textId="77777777" w:rsidR="00582F1E" w:rsidRDefault="00582F1E">
      <w:pPr>
        <w:pStyle w:val="a0"/>
        <w:rPr>
          <w:rStyle w:val="HighlightedVariable"/>
          <w:sz w:val="48"/>
        </w:rPr>
      </w:pPr>
    </w:p>
    <w:p w14:paraId="224E5D72" w14:textId="77777777" w:rsidR="001975FD" w:rsidRDefault="001975FD">
      <w:pPr>
        <w:pStyle w:val="a0"/>
        <w:rPr>
          <w:sz w:val="48"/>
        </w:rPr>
      </w:pPr>
    </w:p>
    <w:p w14:paraId="336397E3" w14:textId="77777777" w:rsidR="001975FD" w:rsidRDefault="001975FD" w:rsidP="00582F1E">
      <w:pPr>
        <w:pStyle w:val="a0"/>
        <w:rPr>
          <w:rStyle w:val="HighlightedVariable"/>
          <w:sz w:val="48"/>
        </w:rPr>
      </w:pPr>
    </w:p>
    <w:p w14:paraId="0EC69F28" w14:textId="01CDEF8B" w:rsidR="00896D63" w:rsidRDefault="0006482A" w:rsidP="00582F1E">
      <w:pPr>
        <w:pStyle w:val="a0"/>
        <w:rPr>
          <w:sz w:val="48"/>
        </w:rPr>
      </w:pPr>
      <w:r>
        <w:rPr>
          <w:rStyle w:val="HighlightedVariable"/>
          <w:rFonts w:hint="eastAsia"/>
          <w:sz w:val="48"/>
        </w:rPr>
        <w:t>Windows</w:t>
      </w:r>
      <w:r>
        <w:rPr>
          <w:rStyle w:val="HighlightedVariable"/>
          <w:rFonts w:hint="eastAsia"/>
          <w:sz w:val="48"/>
        </w:rPr>
        <w:t>下生成</w:t>
      </w:r>
      <w:r w:rsidR="00512B9B">
        <w:rPr>
          <w:rStyle w:val="HighlightedVariable"/>
          <w:rFonts w:hint="eastAsia"/>
          <w:sz w:val="48"/>
        </w:rPr>
        <w:t>控制台</w:t>
      </w:r>
      <w:r>
        <w:rPr>
          <w:rStyle w:val="HighlightedVariable"/>
          <w:rFonts w:hint="eastAsia"/>
          <w:sz w:val="48"/>
        </w:rPr>
        <w:t>日志操作方法</w:t>
      </w:r>
    </w:p>
    <w:p w14:paraId="74D48424" w14:textId="77777777" w:rsidR="001975FD" w:rsidRDefault="001975FD">
      <w:pPr>
        <w:pStyle w:val="a0"/>
      </w:pPr>
    </w:p>
    <w:p w14:paraId="17DE4547" w14:textId="77777777" w:rsidR="00A038B1" w:rsidRDefault="00A038B1">
      <w:pPr>
        <w:pStyle w:val="a0"/>
      </w:pPr>
    </w:p>
    <w:p w14:paraId="4514735C" w14:textId="77777777" w:rsidR="001975FD" w:rsidRDefault="001975FD">
      <w:pPr>
        <w:pStyle w:val="a0"/>
      </w:pPr>
    </w:p>
    <w:p w14:paraId="3C9A5D99" w14:textId="77777777" w:rsidR="001975FD" w:rsidRDefault="001975FD">
      <w:pPr>
        <w:pStyle w:val="a0"/>
      </w:pPr>
    </w:p>
    <w:p w14:paraId="090593DF" w14:textId="77777777" w:rsidR="001975FD" w:rsidRDefault="001975FD">
      <w:pPr>
        <w:pStyle w:val="a0"/>
        <w:tabs>
          <w:tab w:val="left" w:pos="4320"/>
        </w:tabs>
        <w:spacing w:after="0"/>
      </w:pPr>
      <w:r>
        <w:rPr>
          <w:rFonts w:hint="eastAsia"/>
        </w:rPr>
        <w:t>作者</w:t>
      </w:r>
      <w:r>
        <w:t>:</w:t>
      </w:r>
      <w:r>
        <w:tab/>
      </w:r>
      <w:r w:rsidR="00843A27">
        <w:rPr>
          <w:rFonts w:hint="eastAsia"/>
        </w:rPr>
        <w:t>HAND</w:t>
      </w:r>
    </w:p>
    <w:p w14:paraId="36068AF5" w14:textId="77777777" w:rsidR="001975FD" w:rsidRDefault="001975FD" w:rsidP="00582F1E">
      <w:pPr>
        <w:pStyle w:val="a0"/>
        <w:tabs>
          <w:tab w:val="left" w:pos="4320"/>
        </w:tabs>
        <w:spacing w:after="0"/>
      </w:pPr>
      <w:r>
        <w:rPr>
          <w:rFonts w:hint="eastAsia"/>
        </w:rPr>
        <w:t>创建日期</w:t>
      </w:r>
      <w:r>
        <w:t>:</w:t>
      </w:r>
      <w:r>
        <w:tab/>
      </w:r>
      <w:r w:rsidR="00FD4ABC">
        <w:rPr>
          <w:rFonts w:hint="eastAsia"/>
        </w:rPr>
        <w:t>20</w:t>
      </w:r>
      <w:r w:rsidR="003E0949">
        <w:t>1</w:t>
      </w:r>
      <w:r w:rsidR="00C77B97">
        <w:t>8</w:t>
      </w:r>
      <w:r w:rsidR="003E0949">
        <w:t>-</w:t>
      </w:r>
      <w:r w:rsidR="00C77B97">
        <w:rPr>
          <w:rFonts w:hint="eastAsia"/>
        </w:rPr>
        <w:t>0</w:t>
      </w:r>
      <w:r w:rsidR="00C77B97">
        <w:t>4</w:t>
      </w:r>
      <w:r w:rsidR="003E0949">
        <w:t>-</w:t>
      </w:r>
      <w:r w:rsidR="00C77B97">
        <w:t>2</w:t>
      </w:r>
      <w:r w:rsidR="00843A27">
        <w:t>8</w:t>
      </w:r>
    </w:p>
    <w:p w14:paraId="340DB4A4" w14:textId="77777777" w:rsidR="001975FD" w:rsidRDefault="001975FD" w:rsidP="00582F1E">
      <w:pPr>
        <w:pStyle w:val="a0"/>
        <w:tabs>
          <w:tab w:val="left" w:pos="4320"/>
        </w:tabs>
        <w:spacing w:after="0"/>
      </w:pPr>
      <w:r>
        <w:rPr>
          <w:rFonts w:hint="eastAsia"/>
        </w:rPr>
        <w:t>最后更新</w:t>
      </w:r>
      <w:r>
        <w:t>:</w:t>
      </w:r>
      <w:r>
        <w:tab/>
      </w:r>
      <w:r w:rsidR="00FD4ABC">
        <w:rPr>
          <w:rFonts w:hint="eastAsia"/>
        </w:rPr>
        <w:t>201</w:t>
      </w:r>
      <w:r w:rsidR="00843A27">
        <w:rPr>
          <w:rFonts w:hint="eastAsia"/>
        </w:rPr>
        <w:t>8</w:t>
      </w:r>
      <w:r w:rsidR="003E0949">
        <w:t>-</w:t>
      </w:r>
      <w:r w:rsidR="00843A27">
        <w:rPr>
          <w:rFonts w:hint="eastAsia"/>
        </w:rPr>
        <w:t>04</w:t>
      </w:r>
      <w:r w:rsidR="003E0949">
        <w:t>-</w:t>
      </w:r>
      <w:r w:rsidR="00C77B97">
        <w:rPr>
          <w:rFonts w:hint="eastAsia"/>
        </w:rPr>
        <w:t>2</w:t>
      </w:r>
      <w:r w:rsidR="00C77B97">
        <w:t>8</w:t>
      </w:r>
    </w:p>
    <w:p w14:paraId="0CD7D70A" w14:textId="77777777" w:rsidR="001975FD" w:rsidRDefault="001975FD" w:rsidP="00582F1E">
      <w:pPr>
        <w:pStyle w:val="a0"/>
        <w:tabs>
          <w:tab w:val="left" w:pos="4320"/>
        </w:tabs>
        <w:spacing w:after="0"/>
      </w:pPr>
      <w:r>
        <w:rPr>
          <w:rFonts w:hint="eastAsia"/>
        </w:rPr>
        <w:t>控制码</w:t>
      </w:r>
      <w:r>
        <w:t>:</w:t>
      </w:r>
      <w:r>
        <w:tab/>
      </w:r>
    </w:p>
    <w:p w14:paraId="4F615DD8" w14:textId="767DBC89" w:rsidR="001975FD" w:rsidRDefault="001975FD">
      <w:pPr>
        <w:pStyle w:val="a0"/>
        <w:tabs>
          <w:tab w:val="left" w:pos="4320"/>
        </w:tabs>
        <w:spacing w:after="0"/>
      </w:pPr>
      <w:r>
        <w:rPr>
          <w:rFonts w:hint="eastAsia"/>
        </w:rPr>
        <w:t>版本</w:t>
      </w:r>
      <w:r>
        <w:t>:</w:t>
      </w:r>
      <w:r>
        <w:tab/>
      </w:r>
      <w:r w:rsidR="00E3340F">
        <w:rPr>
          <w:rFonts w:hint="eastAsia"/>
        </w:rPr>
        <w:t>1</w:t>
      </w:r>
      <w:r>
        <w:rPr>
          <w:rFonts w:hint="eastAsia"/>
        </w:rPr>
        <w:t>.0</w:t>
      </w:r>
    </w:p>
    <w:p w14:paraId="6559FEAF" w14:textId="77777777" w:rsidR="001975FD" w:rsidRDefault="001975FD">
      <w:pPr>
        <w:pStyle w:val="a0"/>
        <w:tabs>
          <w:tab w:val="left" w:pos="4230"/>
        </w:tabs>
        <w:spacing w:after="0"/>
      </w:pPr>
    </w:p>
    <w:p w14:paraId="488C69E6" w14:textId="77777777" w:rsidR="001975FD" w:rsidRDefault="001975FD">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4DC76CBA" w14:textId="77777777" w:rsidR="001975FD" w:rsidRDefault="001975FD">
      <w:pPr>
        <w:pStyle w:val="a0"/>
        <w:tabs>
          <w:tab w:val="left" w:pos="4320"/>
        </w:tabs>
        <w:spacing w:after="0"/>
      </w:pPr>
    </w:p>
    <w:p w14:paraId="76A3030B" w14:textId="77777777" w:rsidR="001975FD" w:rsidRDefault="001975FD">
      <w:pPr>
        <w:pStyle w:val="a0"/>
      </w:pPr>
    </w:p>
    <w:p w14:paraId="66B8B747" w14:textId="77777777" w:rsidR="001975FD" w:rsidRDefault="001975FD">
      <w:pPr>
        <w:pStyle w:val="a0"/>
        <w:tabs>
          <w:tab w:val="left" w:pos="4320"/>
        </w:tabs>
      </w:pPr>
      <w:r>
        <w:rPr>
          <w:rFonts w:hint="eastAsia"/>
          <w:b/>
        </w:rPr>
        <w:t>审批签字</w:t>
      </w:r>
      <w:r>
        <w:rPr>
          <w:b/>
        </w:rPr>
        <w:t>:</w:t>
      </w:r>
    </w:p>
    <w:tbl>
      <w:tblPr>
        <w:tblW w:w="0" w:type="auto"/>
        <w:tblInd w:w="2520" w:type="dxa"/>
        <w:tblLayout w:type="fixed"/>
        <w:tblLook w:val="0000" w:firstRow="0" w:lastRow="0" w:firstColumn="0" w:lastColumn="0" w:noHBand="0" w:noVBand="0"/>
      </w:tblPr>
      <w:tblGrid>
        <w:gridCol w:w="2718"/>
        <w:gridCol w:w="5040"/>
      </w:tblGrid>
      <w:tr w:rsidR="001975FD" w14:paraId="7C150593" w14:textId="77777777">
        <w:tc>
          <w:tcPr>
            <w:tcW w:w="2718" w:type="dxa"/>
          </w:tcPr>
          <w:p w14:paraId="575C096A" w14:textId="77777777" w:rsidR="001975FD" w:rsidRDefault="00582F1E">
            <w:pPr>
              <w:spacing w:before="360"/>
              <w:rPr>
                <w:sz w:val="18"/>
              </w:rPr>
            </w:pPr>
            <w:r>
              <w:rPr>
                <w:rFonts w:hint="eastAsia"/>
                <w:sz w:val="18"/>
              </w:rPr>
              <w:t>项目经理</w:t>
            </w:r>
          </w:p>
        </w:tc>
        <w:tc>
          <w:tcPr>
            <w:tcW w:w="5040" w:type="dxa"/>
            <w:tcBorders>
              <w:bottom w:val="single" w:sz="6" w:space="0" w:color="auto"/>
            </w:tcBorders>
          </w:tcPr>
          <w:p w14:paraId="00E2138F" w14:textId="77777777" w:rsidR="001975FD" w:rsidRDefault="001975FD">
            <w:pPr>
              <w:spacing w:before="360"/>
            </w:pPr>
          </w:p>
        </w:tc>
      </w:tr>
      <w:tr w:rsidR="001975FD" w14:paraId="4369521C" w14:textId="77777777">
        <w:tc>
          <w:tcPr>
            <w:tcW w:w="2718" w:type="dxa"/>
          </w:tcPr>
          <w:p w14:paraId="4D83D42F" w14:textId="77777777" w:rsidR="001975FD" w:rsidRDefault="00582F1E">
            <w:pPr>
              <w:spacing w:before="360"/>
              <w:rPr>
                <w:sz w:val="18"/>
              </w:rPr>
            </w:pPr>
            <w:r>
              <w:rPr>
                <w:rFonts w:hint="eastAsia"/>
                <w:sz w:val="18"/>
              </w:rPr>
              <w:t>HAND</w:t>
            </w:r>
            <w:r>
              <w:rPr>
                <w:rFonts w:hint="eastAsia"/>
                <w:sz w:val="18"/>
              </w:rPr>
              <w:t>项目经理</w:t>
            </w:r>
          </w:p>
        </w:tc>
        <w:tc>
          <w:tcPr>
            <w:tcW w:w="5040" w:type="dxa"/>
            <w:tcBorders>
              <w:top w:val="single" w:sz="6" w:space="0" w:color="auto"/>
              <w:bottom w:val="single" w:sz="6" w:space="0" w:color="auto"/>
            </w:tcBorders>
          </w:tcPr>
          <w:p w14:paraId="556FF726" w14:textId="77777777" w:rsidR="001975FD" w:rsidRDefault="001975FD">
            <w:pPr>
              <w:spacing w:before="360"/>
            </w:pPr>
          </w:p>
        </w:tc>
      </w:tr>
    </w:tbl>
    <w:p w14:paraId="3A7FC5D4" w14:textId="77777777" w:rsidR="001975FD" w:rsidRDefault="001975FD">
      <w:pPr>
        <w:pStyle w:val="Note"/>
        <w:numPr>
          <w:ilvl w:val="0"/>
          <w:numId w:val="2"/>
        </w:numPr>
      </w:pPr>
      <w:r>
        <w:t>To add additional approval lines, press [Tab] from the last cell in the table above.</w:t>
      </w:r>
    </w:p>
    <w:p w14:paraId="52D51EB2" w14:textId="77777777" w:rsidR="001975FD" w:rsidRDefault="00491C83">
      <w:pPr>
        <w:pStyle w:val="a0"/>
        <w:framePr w:w="10138" w:hSpace="187" w:wrap="auto" w:vAnchor="page" w:hAnchor="page" w:x="1101" w:y="13812"/>
        <w:tabs>
          <w:tab w:val="right" w:pos="9360"/>
          <w:tab w:val="right" w:pos="10080"/>
        </w:tabs>
        <w:spacing w:after="0"/>
        <w:ind w:right="-30"/>
      </w:pPr>
      <w:r>
        <w:lastRenderedPageBreak/>
        <w:fldChar w:fldCharType="begin"/>
      </w:r>
      <w:r>
        <w:instrText xml:space="preserve">autotext "PIC Oracle Logo" \* Mergeformat </w:instrText>
      </w:r>
      <w:r>
        <w:fldChar w:fldCharType="separate"/>
      </w:r>
      <w:r w:rsidR="001975FD">
        <w:t xml:space="preserve"> </w:t>
      </w:r>
      <w:r>
        <w:fldChar w:fldCharType="end"/>
      </w:r>
      <w:r w:rsidR="001975FD">
        <w:tab/>
        <w:t>Copy Number</w:t>
      </w:r>
      <w:r w:rsidR="001975FD">
        <w:tab/>
        <w:t>_____</w:t>
      </w:r>
    </w:p>
    <w:p w14:paraId="550773D8" w14:textId="77777777" w:rsidR="001975FD" w:rsidRDefault="001975FD">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14:paraId="19F415DD" w14:textId="77777777" w:rsidR="001975FD" w:rsidRDefault="001975FD">
      <w:pPr>
        <w:rPr>
          <w:sz w:val="2"/>
        </w:rPr>
      </w:pPr>
    </w:p>
    <w:p w14:paraId="43F78472" w14:textId="77777777" w:rsidR="001975FD" w:rsidRDefault="001975FD">
      <w:pPr>
        <w:pStyle w:val="2"/>
        <w:spacing w:after="0"/>
      </w:pPr>
      <w:bookmarkStart w:id="0" w:name="_Toc513191570"/>
      <w:r>
        <w:rPr>
          <w:rFonts w:hint="eastAsia"/>
        </w:rPr>
        <w:lastRenderedPageBreak/>
        <w:t>文档控制</w:t>
      </w:r>
      <w:bookmarkEnd w:id="0"/>
    </w:p>
    <w:p w14:paraId="09A0D5FF" w14:textId="77777777" w:rsidR="001975FD" w:rsidRDefault="001975FD">
      <w:pPr>
        <w:pStyle w:val="HeadingBar"/>
      </w:pPr>
    </w:p>
    <w:p w14:paraId="7A3E3D2C" w14:textId="77777777" w:rsidR="001975FD" w:rsidRDefault="001975FD">
      <w:pPr>
        <w:keepNext/>
        <w:keepLines/>
        <w:spacing w:before="120" w:after="120"/>
        <w:rPr>
          <w:b/>
          <w:sz w:val="24"/>
        </w:rPr>
      </w:pPr>
      <w:r>
        <w:rPr>
          <w:rFonts w:hint="eastAsia"/>
          <w:b/>
          <w:sz w:val="24"/>
        </w:rPr>
        <w:t>修改记录</w:t>
      </w:r>
    </w:p>
    <w:bookmarkStart w:id="1" w:name="Sec1"/>
    <w:p w14:paraId="40BDC143" w14:textId="77777777" w:rsidR="001975FD" w:rsidRDefault="001975FD">
      <w:pPr>
        <w:pStyle w:val="a0"/>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1</w:t>
      </w:r>
      <w:r>
        <w:rPr>
          <w:color w:val="FFFFFF"/>
          <w:sz w:val="10"/>
        </w:rPr>
        <w:fldChar w:fldCharType="end"/>
      </w:r>
      <w:bookmarkEnd w:id="1"/>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20"/>
        <w:gridCol w:w="1760"/>
        <w:gridCol w:w="810"/>
        <w:gridCol w:w="3966"/>
      </w:tblGrid>
      <w:tr w:rsidR="001975FD" w14:paraId="6DED5159" w14:textId="77777777">
        <w:trPr>
          <w:cantSplit/>
          <w:tblHeader/>
        </w:trPr>
        <w:tc>
          <w:tcPr>
            <w:tcW w:w="1120" w:type="dxa"/>
            <w:tcBorders>
              <w:bottom w:val="nil"/>
              <w:right w:val="nil"/>
            </w:tcBorders>
            <w:shd w:val="pct10" w:color="auto" w:fill="auto"/>
          </w:tcPr>
          <w:p w14:paraId="4AABFFFB" w14:textId="77777777" w:rsidR="001975FD" w:rsidRDefault="001975FD">
            <w:pPr>
              <w:pStyle w:val="TableHeading"/>
            </w:pPr>
            <w:r>
              <w:rPr>
                <w:rFonts w:hint="eastAsia"/>
              </w:rPr>
              <w:t>日期</w:t>
            </w:r>
          </w:p>
        </w:tc>
        <w:tc>
          <w:tcPr>
            <w:tcW w:w="1760" w:type="dxa"/>
            <w:tcBorders>
              <w:left w:val="nil"/>
              <w:bottom w:val="nil"/>
              <w:right w:val="nil"/>
            </w:tcBorders>
            <w:shd w:val="pct10" w:color="auto" w:fill="auto"/>
          </w:tcPr>
          <w:p w14:paraId="43881574" w14:textId="77777777" w:rsidR="001975FD" w:rsidRDefault="001975FD">
            <w:pPr>
              <w:pStyle w:val="TableHeading"/>
            </w:pPr>
            <w:r>
              <w:rPr>
                <w:rFonts w:hint="eastAsia"/>
              </w:rPr>
              <w:t>作者</w:t>
            </w:r>
          </w:p>
        </w:tc>
        <w:tc>
          <w:tcPr>
            <w:tcW w:w="810" w:type="dxa"/>
            <w:tcBorders>
              <w:left w:val="nil"/>
              <w:bottom w:val="nil"/>
              <w:right w:val="nil"/>
            </w:tcBorders>
            <w:shd w:val="pct10" w:color="auto" w:fill="auto"/>
          </w:tcPr>
          <w:p w14:paraId="56ABD1BD" w14:textId="77777777" w:rsidR="001975FD" w:rsidRDefault="001975FD">
            <w:pPr>
              <w:pStyle w:val="TableHeading"/>
            </w:pPr>
            <w:r>
              <w:rPr>
                <w:rFonts w:hint="eastAsia"/>
              </w:rPr>
              <w:t>版本</w:t>
            </w:r>
          </w:p>
        </w:tc>
        <w:tc>
          <w:tcPr>
            <w:tcW w:w="3966" w:type="dxa"/>
            <w:tcBorders>
              <w:left w:val="nil"/>
              <w:bottom w:val="nil"/>
            </w:tcBorders>
            <w:shd w:val="pct10" w:color="auto" w:fill="auto"/>
          </w:tcPr>
          <w:p w14:paraId="189A2E42" w14:textId="77777777" w:rsidR="001975FD" w:rsidRDefault="001975FD">
            <w:pPr>
              <w:pStyle w:val="TableHeading"/>
            </w:pPr>
            <w:r>
              <w:rPr>
                <w:rFonts w:hint="eastAsia"/>
              </w:rPr>
              <w:t>修改参考</w:t>
            </w:r>
          </w:p>
        </w:tc>
      </w:tr>
      <w:tr w:rsidR="001975FD" w14:paraId="3B2410F0" w14:textId="77777777">
        <w:trPr>
          <w:cantSplit/>
          <w:trHeight w:hRule="exact" w:val="60"/>
          <w:tblHeader/>
        </w:trPr>
        <w:tc>
          <w:tcPr>
            <w:tcW w:w="1120" w:type="dxa"/>
            <w:tcBorders>
              <w:left w:val="nil"/>
              <w:right w:val="nil"/>
            </w:tcBorders>
            <w:shd w:val="pct50" w:color="auto" w:fill="auto"/>
          </w:tcPr>
          <w:p w14:paraId="4456A616" w14:textId="77777777" w:rsidR="001975FD" w:rsidRDefault="001975FD">
            <w:pPr>
              <w:pStyle w:val="TableText"/>
              <w:rPr>
                <w:sz w:val="8"/>
              </w:rPr>
            </w:pPr>
          </w:p>
        </w:tc>
        <w:tc>
          <w:tcPr>
            <w:tcW w:w="1760" w:type="dxa"/>
            <w:tcBorders>
              <w:left w:val="nil"/>
              <w:right w:val="nil"/>
            </w:tcBorders>
            <w:shd w:val="pct50" w:color="auto" w:fill="auto"/>
          </w:tcPr>
          <w:p w14:paraId="4B2E836A" w14:textId="77777777" w:rsidR="001975FD" w:rsidRDefault="001975FD">
            <w:pPr>
              <w:pStyle w:val="TableText"/>
              <w:rPr>
                <w:sz w:val="8"/>
              </w:rPr>
            </w:pPr>
          </w:p>
        </w:tc>
        <w:tc>
          <w:tcPr>
            <w:tcW w:w="810" w:type="dxa"/>
            <w:tcBorders>
              <w:left w:val="nil"/>
              <w:right w:val="nil"/>
            </w:tcBorders>
            <w:shd w:val="pct50" w:color="auto" w:fill="auto"/>
          </w:tcPr>
          <w:p w14:paraId="52746926" w14:textId="77777777" w:rsidR="001975FD" w:rsidRDefault="001975FD">
            <w:pPr>
              <w:pStyle w:val="TableText"/>
              <w:rPr>
                <w:sz w:val="8"/>
              </w:rPr>
            </w:pPr>
          </w:p>
        </w:tc>
        <w:tc>
          <w:tcPr>
            <w:tcW w:w="3966" w:type="dxa"/>
            <w:tcBorders>
              <w:left w:val="nil"/>
              <w:right w:val="nil"/>
            </w:tcBorders>
            <w:shd w:val="pct50" w:color="auto" w:fill="auto"/>
          </w:tcPr>
          <w:p w14:paraId="56F2C95E" w14:textId="77777777" w:rsidR="001975FD" w:rsidRDefault="001975FD">
            <w:pPr>
              <w:pStyle w:val="TableText"/>
              <w:rPr>
                <w:sz w:val="8"/>
              </w:rPr>
            </w:pPr>
          </w:p>
        </w:tc>
      </w:tr>
      <w:tr w:rsidR="001975FD" w14:paraId="2011DF1D" w14:textId="77777777">
        <w:trPr>
          <w:cantSplit/>
        </w:trPr>
        <w:tc>
          <w:tcPr>
            <w:tcW w:w="1120" w:type="dxa"/>
            <w:tcBorders>
              <w:top w:val="nil"/>
            </w:tcBorders>
          </w:tcPr>
          <w:p w14:paraId="71AA8F57" w14:textId="589522E2" w:rsidR="001975FD" w:rsidRDefault="00E203F9">
            <w:pPr>
              <w:pStyle w:val="TableText"/>
            </w:pPr>
            <w:r>
              <w:t>201</w:t>
            </w:r>
            <w:r w:rsidR="00107090">
              <w:rPr>
                <w:rFonts w:hint="eastAsia"/>
              </w:rPr>
              <w:t>8</w:t>
            </w:r>
            <w:r>
              <w:t>-</w:t>
            </w:r>
            <w:r w:rsidR="001876E8">
              <w:rPr>
                <w:rFonts w:hint="eastAsia"/>
              </w:rPr>
              <w:t>05</w:t>
            </w:r>
            <w:r w:rsidR="00896D63">
              <w:t>-</w:t>
            </w:r>
            <w:r w:rsidR="001876E8">
              <w:rPr>
                <w:rFonts w:hint="eastAsia"/>
              </w:rPr>
              <w:t>04</w:t>
            </w:r>
          </w:p>
        </w:tc>
        <w:tc>
          <w:tcPr>
            <w:tcW w:w="1760" w:type="dxa"/>
            <w:tcBorders>
              <w:top w:val="nil"/>
            </w:tcBorders>
          </w:tcPr>
          <w:p w14:paraId="3749F9BD" w14:textId="4195D50E" w:rsidR="001975FD" w:rsidRDefault="00107090">
            <w:pPr>
              <w:pStyle w:val="TableText"/>
            </w:pPr>
            <w:r>
              <w:rPr>
                <w:rFonts w:hint="eastAsia"/>
              </w:rPr>
              <w:t>徐钢</w:t>
            </w:r>
          </w:p>
        </w:tc>
        <w:tc>
          <w:tcPr>
            <w:tcW w:w="810" w:type="dxa"/>
            <w:tcBorders>
              <w:top w:val="nil"/>
            </w:tcBorders>
          </w:tcPr>
          <w:p w14:paraId="2BFE8853" w14:textId="77777777" w:rsidR="001975FD" w:rsidRDefault="00DD56CA">
            <w:pPr>
              <w:pStyle w:val="TableText"/>
            </w:pPr>
            <w:r>
              <w:rPr>
                <w:rFonts w:hint="eastAsia"/>
              </w:rPr>
              <w:t>1.0</w:t>
            </w:r>
          </w:p>
        </w:tc>
        <w:tc>
          <w:tcPr>
            <w:tcW w:w="3966" w:type="dxa"/>
            <w:tcBorders>
              <w:top w:val="nil"/>
            </w:tcBorders>
          </w:tcPr>
          <w:p w14:paraId="5EC0A8A0" w14:textId="7295D8EA" w:rsidR="001975FD" w:rsidRDefault="001876E8">
            <w:pPr>
              <w:pStyle w:val="TableText"/>
              <w:rPr>
                <w:rFonts w:hint="eastAsia"/>
              </w:rPr>
            </w:pPr>
            <w:r>
              <w:rPr>
                <w:rFonts w:hint="eastAsia"/>
              </w:rPr>
              <w:t>No</w:t>
            </w:r>
          </w:p>
        </w:tc>
      </w:tr>
      <w:tr w:rsidR="001975FD" w14:paraId="4516F6BE" w14:textId="77777777">
        <w:trPr>
          <w:cantSplit/>
        </w:trPr>
        <w:tc>
          <w:tcPr>
            <w:tcW w:w="1120" w:type="dxa"/>
          </w:tcPr>
          <w:p w14:paraId="68A91EF8" w14:textId="0A201350" w:rsidR="001975FD" w:rsidRDefault="001975FD">
            <w:pPr>
              <w:pStyle w:val="TableText"/>
            </w:pPr>
          </w:p>
        </w:tc>
        <w:tc>
          <w:tcPr>
            <w:tcW w:w="1760" w:type="dxa"/>
          </w:tcPr>
          <w:p w14:paraId="3B15FC37" w14:textId="0B91A33B" w:rsidR="001975FD" w:rsidRDefault="001975FD">
            <w:pPr>
              <w:pStyle w:val="TableText"/>
            </w:pPr>
          </w:p>
        </w:tc>
        <w:tc>
          <w:tcPr>
            <w:tcW w:w="810" w:type="dxa"/>
          </w:tcPr>
          <w:p w14:paraId="5579A7F1" w14:textId="2FA7E101" w:rsidR="001975FD" w:rsidRDefault="001975FD">
            <w:pPr>
              <w:pStyle w:val="TableText"/>
            </w:pPr>
          </w:p>
        </w:tc>
        <w:tc>
          <w:tcPr>
            <w:tcW w:w="3966" w:type="dxa"/>
          </w:tcPr>
          <w:p w14:paraId="372C99D9" w14:textId="4ECE5D05" w:rsidR="001975FD" w:rsidRDefault="001975FD">
            <w:pPr>
              <w:pStyle w:val="TableText"/>
            </w:pPr>
          </w:p>
        </w:tc>
      </w:tr>
      <w:tr w:rsidR="001975FD" w14:paraId="11D69268" w14:textId="77777777">
        <w:trPr>
          <w:cantSplit/>
        </w:trPr>
        <w:tc>
          <w:tcPr>
            <w:tcW w:w="1120" w:type="dxa"/>
          </w:tcPr>
          <w:p w14:paraId="1D04B9DB" w14:textId="77777777" w:rsidR="001975FD" w:rsidRDefault="001975FD">
            <w:pPr>
              <w:pStyle w:val="TableText"/>
            </w:pPr>
          </w:p>
        </w:tc>
        <w:tc>
          <w:tcPr>
            <w:tcW w:w="1760" w:type="dxa"/>
          </w:tcPr>
          <w:p w14:paraId="595AD070" w14:textId="77777777" w:rsidR="001975FD" w:rsidRDefault="001975FD">
            <w:pPr>
              <w:pStyle w:val="TableText"/>
            </w:pPr>
          </w:p>
        </w:tc>
        <w:tc>
          <w:tcPr>
            <w:tcW w:w="810" w:type="dxa"/>
          </w:tcPr>
          <w:p w14:paraId="0BFB3647" w14:textId="77777777" w:rsidR="001975FD" w:rsidRDefault="001975FD">
            <w:pPr>
              <w:pStyle w:val="TableText"/>
            </w:pPr>
          </w:p>
        </w:tc>
        <w:tc>
          <w:tcPr>
            <w:tcW w:w="3966" w:type="dxa"/>
          </w:tcPr>
          <w:p w14:paraId="3F5DF040" w14:textId="77777777" w:rsidR="001975FD" w:rsidRDefault="001975FD">
            <w:pPr>
              <w:pStyle w:val="TableText"/>
            </w:pPr>
          </w:p>
        </w:tc>
      </w:tr>
      <w:tr w:rsidR="001975FD" w14:paraId="53F93707" w14:textId="77777777">
        <w:trPr>
          <w:cantSplit/>
        </w:trPr>
        <w:tc>
          <w:tcPr>
            <w:tcW w:w="1120" w:type="dxa"/>
          </w:tcPr>
          <w:p w14:paraId="6FBB5A5F" w14:textId="77777777" w:rsidR="001975FD" w:rsidRDefault="001975FD">
            <w:pPr>
              <w:pStyle w:val="TableText"/>
            </w:pPr>
          </w:p>
        </w:tc>
        <w:tc>
          <w:tcPr>
            <w:tcW w:w="1760" w:type="dxa"/>
          </w:tcPr>
          <w:p w14:paraId="0186F05E" w14:textId="77777777" w:rsidR="001975FD" w:rsidRDefault="001975FD">
            <w:pPr>
              <w:pStyle w:val="TableText"/>
            </w:pPr>
          </w:p>
        </w:tc>
        <w:tc>
          <w:tcPr>
            <w:tcW w:w="810" w:type="dxa"/>
          </w:tcPr>
          <w:p w14:paraId="30BFF162" w14:textId="77777777" w:rsidR="001975FD" w:rsidRDefault="001975FD">
            <w:pPr>
              <w:pStyle w:val="TableText"/>
            </w:pPr>
          </w:p>
        </w:tc>
        <w:tc>
          <w:tcPr>
            <w:tcW w:w="3966" w:type="dxa"/>
          </w:tcPr>
          <w:p w14:paraId="4E9C0F06" w14:textId="77777777" w:rsidR="001975FD" w:rsidRDefault="001975FD">
            <w:pPr>
              <w:pStyle w:val="TableText"/>
            </w:pPr>
          </w:p>
        </w:tc>
      </w:tr>
    </w:tbl>
    <w:p w14:paraId="1AC0E19C" w14:textId="77777777" w:rsidR="001975FD" w:rsidRDefault="001975FD">
      <w:pPr>
        <w:pStyle w:val="a0"/>
      </w:pPr>
    </w:p>
    <w:p w14:paraId="749BDDE2" w14:textId="77777777" w:rsidR="001975FD" w:rsidRDefault="001975FD">
      <w:pPr>
        <w:pStyle w:val="HeadingBar"/>
      </w:pPr>
    </w:p>
    <w:p w14:paraId="1A9C1A7E" w14:textId="77777777" w:rsidR="001975FD" w:rsidRDefault="001975FD">
      <w:pPr>
        <w:keepNext/>
        <w:keepLines/>
        <w:spacing w:before="120" w:after="120"/>
        <w:rPr>
          <w:b/>
          <w:sz w:val="24"/>
        </w:rPr>
      </w:pPr>
      <w:r>
        <w:rPr>
          <w:rFonts w:hint="eastAsia"/>
          <w:b/>
          <w:sz w:val="24"/>
        </w:rPr>
        <w:t>审阅</w:t>
      </w:r>
    </w:p>
    <w:p w14:paraId="71B1231F" w14:textId="77777777" w:rsidR="001975FD" w:rsidRDefault="001975FD">
      <w:pPr>
        <w:pStyle w:val="a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1975FD" w14:paraId="20F6AB06" w14:textId="77777777">
        <w:trPr>
          <w:cantSplit/>
          <w:tblHeader/>
        </w:trPr>
        <w:tc>
          <w:tcPr>
            <w:tcW w:w="3960" w:type="dxa"/>
            <w:tcBorders>
              <w:bottom w:val="nil"/>
              <w:right w:val="nil"/>
            </w:tcBorders>
            <w:shd w:val="pct10" w:color="auto" w:fill="auto"/>
          </w:tcPr>
          <w:p w14:paraId="339D43D0" w14:textId="77777777" w:rsidR="001975FD" w:rsidRDefault="001975FD">
            <w:pPr>
              <w:pStyle w:val="TableHeading"/>
            </w:pPr>
            <w:r>
              <w:rPr>
                <w:rFonts w:hint="eastAsia"/>
              </w:rPr>
              <w:t>姓名</w:t>
            </w:r>
          </w:p>
        </w:tc>
        <w:tc>
          <w:tcPr>
            <w:tcW w:w="3708" w:type="dxa"/>
            <w:tcBorders>
              <w:left w:val="nil"/>
              <w:bottom w:val="nil"/>
            </w:tcBorders>
            <w:shd w:val="pct10" w:color="auto" w:fill="auto"/>
          </w:tcPr>
          <w:p w14:paraId="333F5D9A" w14:textId="77777777" w:rsidR="001975FD" w:rsidRDefault="001975FD">
            <w:pPr>
              <w:pStyle w:val="TableHeading"/>
            </w:pPr>
            <w:r>
              <w:rPr>
                <w:rFonts w:hint="eastAsia"/>
              </w:rPr>
              <w:t>职位</w:t>
            </w:r>
          </w:p>
        </w:tc>
      </w:tr>
      <w:tr w:rsidR="001975FD" w14:paraId="47A9A5B1" w14:textId="77777777">
        <w:trPr>
          <w:cantSplit/>
          <w:trHeight w:hRule="exact" w:val="60"/>
          <w:tblHeader/>
        </w:trPr>
        <w:tc>
          <w:tcPr>
            <w:tcW w:w="3960" w:type="dxa"/>
            <w:tcBorders>
              <w:left w:val="nil"/>
              <w:right w:val="nil"/>
            </w:tcBorders>
            <w:shd w:val="pct50" w:color="auto" w:fill="auto"/>
          </w:tcPr>
          <w:p w14:paraId="320BC2FF" w14:textId="77777777" w:rsidR="001975FD" w:rsidRDefault="001975FD">
            <w:pPr>
              <w:pStyle w:val="TableText"/>
              <w:rPr>
                <w:sz w:val="8"/>
              </w:rPr>
            </w:pPr>
          </w:p>
        </w:tc>
        <w:tc>
          <w:tcPr>
            <w:tcW w:w="3708" w:type="dxa"/>
            <w:tcBorders>
              <w:left w:val="nil"/>
              <w:right w:val="nil"/>
            </w:tcBorders>
            <w:shd w:val="pct50" w:color="auto" w:fill="auto"/>
          </w:tcPr>
          <w:p w14:paraId="084484DC" w14:textId="77777777" w:rsidR="001975FD" w:rsidRDefault="001975FD">
            <w:pPr>
              <w:pStyle w:val="TableText"/>
              <w:rPr>
                <w:sz w:val="8"/>
              </w:rPr>
            </w:pPr>
          </w:p>
        </w:tc>
      </w:tr>
      <w:tr w:rsidR="001975FD" w14:paraId="7F21599F" w14:textId="77777777">
        <w:trPr>
          <w:cantSplit/>
        </w:trPr>
        <w:tc>
          <w:tcPr>
            <w:tcW w:w="3960" w:type="dxa"/>
            <w:tcBorders>
              <w:top w:val="nil"/>
            </w:tcBorders>
          </w:tcPr>
          <w:p w14:paraId="524652DD" w14:textId="77777777" w:rsidR="001975FD" w:rsidRDefault="001975FD">
            <w:pPr>
              <w:pStyle w:val="TableText"/>
            </w:pPr>
          </w:p>
        </w:tc>
        <w:tc>
          <w:tcPr>
            <w:tcW w:w="3708" w:type="dxa"/>
            <w:tcBorders>
              <w:top w:val="nil"/>
            </w:tcBorders>
          </w:tcPr>
          <w:p w14:paraId="6EE5C0C6" w14:textId="77777777" w:rsidR="001975FD" w:rsidRDefault="001975FD">
            <w:pPr>
              <w:pStyle w:val="TableText"/>
            </w:pPr>
          </w:p>
        </w:tc>
      </w:tr>
      <w:tr w:rsidR="001975FD" w14:paraId="77B6660C" w14:textId="77777777">
        <w:trPr>
          <w:cantSplit/>
        </w:trPr>
        <w:tc>
          <w:tcPr>
            <w:tcW w:w="3960" w:type="dxa"/>
          </w:tcPr>
          <w:p w14:paraId="3D7825F8" w14:textId="77777777" w:rsidR="001975FD" w:rsidRDefault="001975FD">
            <w:pPr>
              <w:pStyle w:val="TableText"/>
            </w:pPr>
          </w:p>
        </w:tc>
        <w:tc>
          <w:tcPr>
            <w:tcW w:w="3708" w:type="dxa"/>
          </w:tcPr>
          <w:p w14:paraId="455562A6" w14:textId="77777777" w:rsidR="001975FD" w:rsidRDefault="001975FD">
            <w:pPr>
              <w:pStyle w:val="TableText"/>
            </w:pPr>
          </w:p>
        </w:tc>
      </w:tr>
      <w:tr w:rsidR="001975FD" w14:paraId="493A88A8" w14:textId="77777777">
        <w:trPr>
          <w:cantSplit/>
        </w:trPr>
        <w:tc>
          <w:tcPr>
            <w:tcW w:w="3960" w:type="dxa"/>
          </w:tcPr>
          <w:p w14:paraId="2B75E235" w14:textId="77777777" w:rsidR="001975FD" w:rsidRDefault="001975FD">
            <w:pPr>
              <w:pStyle w:val="TableText"/>
            </w:pPr>
          </w:p>
        </w:tc>
        <w:tc>
          <w:tcPr>
            <w:tcW w:w="3708" w:type="dxa"/>
          </w:tcPr>
          <w:p w14:paraId="6473CADE" w14:textId="77777777" w:rsidR="001975FD" w:rsidRDefault="001975FD">
            <w:pPr>
              <w:pStyle w:val="TableText"/>
            </w:pPr>
          </w:p>
        </w:tc>
      </w:tr>
      <w:tr w:rsidR="001975FD" w14:paraId="23388C25" w14:textId="77777777">
        <w:trPr>
          <w:cantSplit/>
        </w:trPr>
        <w:tc>
          <w:tcPr>
            <w:tcW w:w="3960" w:type="dxa"/>
          </w:tcPr>
          <w:p w14:paraId="65995EFC" w14:textId="77777777" w:rsidR="001975FD" w:rsidRDefault="001975FD">
            <w:pPr>
              <w:pStyle w:val="TableText"/>
            </w:pPr>
          </w:p>
        </w:tc>
        <w:tc>
          <w:tcPr>
            <w:tcW w:w="3708" w:type="dxa"/>
          </w:tcPr>
          <w:p w14:paraId="47DDCE1A" w14:textId="77777777" w:rsidR="001975FD" w:rsidRDefault="001975FD">
            <w:pPr>
              <w:pStyle w:val="TableText"/>
            </w:pPr>
          </w:p>
        </w:tc>
      </w:tr>
    </w:tbl>
    <w:p w14:paraId="3C1EED3F" w14:textId="77777777" w:rsidR="001975FD" w:rsidRDefault="001975FD" w:rsidP="0010142A">
      <w:pPr>
        <w:pStyle w:val="a0"/>
        <w:ind w:left="0"/>
      </w:pPr>
    </w:p>
    <w:p w14:paraId="098063F4" w14:textId="77777777" w:rsidR="001975FD" w:rsidRDefault="001975FD">
      <w:pPr>
        <w:pStyle w:val="TOC1"/>
      </w:pPr>
      <w:r>
        <w:rPr>
          <w:rFonts w:hint="eastAsia"/>
        </w:rPr>
        <w:lastRenderedPageBreak/>
        <w:t>目录</w:t>
      </w:r>
    </w:p>
    <w:p w14:paraId="56B83365" w14:textId="77777777" w:rsidR="00037C06" w:rsidRDefault="006C0C18">
      <w:pPr>
        <w:pStyle w:val="20"/>
        <w:tabs>
          <w:tab w:val="right" w:leader="dot" w:pos="10070"/>
        </w:tabs>
        <w:rPr>
          <w:rFonts w:eastAsiaTheme="minorEastAsia" w:cstheme="minorBidi"/>
          <w:b w:val="0"/>
          <w:bCs w:val="0"/>
          <w:noProof/>
          <w:kern w:val="2"/>
          <w:sz w:val="24"/>
          <w:szCs w:val="24"/>
        </w:rPr>
      </w:pPr>
      <w:r>
        <w:fldChar w:fldCharType="begin"/>
      </w:r>
      <w:r>
        <w:instrText xml:space="preserve"> TOC \o "1-3" \h \z </w:instrText>
      </w:r>
      <w:r>
        <w:fldChar w:fldCharType="separate"/>
      </w:r>
      <w:hyperlink w:anchor="_Toc513191570" w:history="1">
        <w:r w:rsidR="00037C06" w:rsidRPr="00267202">
          <w:rPr>
            <w:rStyle w:val="ad"/>
            <w:noProof/>
          </w:rPr>
          <w:t>文档控制</w:t>
        </w:r>
        <w:r w:rsidR="00037C06">
          <w:rPr>
            <w:noProof/>
            <w:webHidden/>
          </w:rPr>
          <w:tab/>
        </w:r>
        <w:r w:rsidR="00037C06">
          <w:rPr>
            <w:noProof/>
            <w:webHidden/>
          </w:rPr>
          <w:fldChar w:fldCharType="begin"/>
        </w:r>
        <w:r w:rsidR="00037C06">
          <w:rPr>
            <w:noProof/>
            <w:webHidden/>
          </w:rPr>
          <w:instrText xml:space="preserve"> PAGEREF _Toc513191570 \h </w:instrText>
        </w:r>
        <w:r w:rsidR="00037C06">
          <w:rPr>
            <w:noProof/>
            <w:webHidden/>
          </w:rPr>
        </w:r>
        <w:r w:rsidR="00037C06">
          <w:rPr>
            <w:noProof/>
            <w:webHidden/>
          </w:rPr>
          <w:fldChar w:fldCharType="separate"/>
        </w:r>
        <w:r w:rsidR="00037C06">
          <w:rPr>
            <w:noProof/>
            <w:webHidden/>
          </w:rPr>
          <w:t>ii</w:t>
        </w:r>
        <w:r w:rsidR="00037C06">
          <w:rPr>
            <w:noProof/>
            <w:webHidden/>
          </w:rPr>
          <w:fldChar w:fldCharType="end"/>
        </w:r>
      </w:hyperlink>
    </w:p>
    <w:p w14:paraId="73989583" w14:textId="77777777" w:rsidR="00037C06" w:rsidRDefault="00037C06">
      <w:pPr>
        <w:pStyle w:val="20"/>
        <w:tabs>
          <w:tab w:val="right" w:leader="dot" w:pos="10070"/>
        </w:tabs>
        <w:rPr>
          <w:rFonts w:eastAsiaTheme="minorEastAsia" w:cstheme="minorBidi"/>
          <w:b w:val="0"/>
          <w:bCs w:val="0"/>
          <w:noProof/>
          <w:kern w:val="2"/>
          <w:sz w:val="24"/>
          <w:szCs w:val="24"/>
        </w:rPr>
      </w:pPr>
      <w:hyperlink w:anchor="_Toc513191571" w:history="1">
        <w:r w:rsidRPr="00267202">
          <w:rPr>
            <w:rStyle w:val="ad"/>
            <w:noProof/>
          </w:rPr>
          <w:t>概述</w:t>
        </w:r>
        <w:r>
          <w:rPr>
            <w:noProof/>
            <w:webHidden/>
          </w:rPr>
          <w:tab/>
        </w:r>
        <w:r>
          <w:rPr>
            <w:noProof/>
            <w:webHidden/>
          </w:rPr>
          <w:fldChar w:fldCharType="begin"/>
        </w:r>
        <w:r>
          <w:rPr>
            <w:noProof/>
            <w:webHidden/>
          </w:rPr>
          <w:instrText xml:space="preserve"> PAGEREF _Toc513191571 \h </w:instrText>
        </w:r>
        <w:r>
          <w:rPr>
            <w:noProof/>
            <w:webHidden/>
          </w:rPr>
        </w:r>
        <w:r>
          <w:rPr>
            <w:noProof/>
            <w:webHidden/>
          </w:rPr>
          <w:fldChar w:fldCharType="separate"/>
        </w:r>
        <w:r>
          <w:rPr>
            <w:noProof/>
            <w:webHidden/>
          </w:rPr>
          <w:t>1</w:t>
        </w:r>
        <w:r>
          <w:rPr>
            <w:noProof/>
            <w:webHidden/>
          </w:rPr>
          <w:fldChar w:fldCharType="end"/>
        </w:r>
      </w:hyperlink>
    </w:p>
    <w:p w14:paraId="3FACAB0A" w14:textId="77777777" w:rsidR="00037C06" w:rsidRDefault="00037C06">
      <w:pPr>
        <w:pStyle w:val="20"/>
        <w:tabs>
          <w:tab w:val="right" w:leader="dot" w:pos="10070"/>
        </w:tabs>
        <w:rPr>
          <w:rFonts w:eastAsiaTheme="minorEastAsia" w:cstheme="minorBidi"/>
          <w:b w:val="0"/>
          <w:bCs w:val="0"/>
          <w:noProof/>
          <w:kern w:val="2"/>
          <w:sz w:val="24"/>
          <w:szCs w:val="24"/>
        </w:rPr>
      </w:pPr>
      <w:hyperlink w:anchor="_Toc513191572" w:history="1">
        <w:r w:rsidRPr="00267202">
          <w:rPr>
            <w:rStyle w:val="ad"/>
            <w:noProof/>
          </w:rPr>
          <w:t>操作系统设置</w:t>
        </w:r>
        <w:r>
          <w:rPr>
            <w:noProof/>
            <w:webHidden/>
          </w:rPr>
          <w:tab/>
        </w:r>
        <w:r>
          <w:rPr>
            <w:noProof/>
            <w:webHidden/>
          </w:rPr>
          <w:fldChar w:fldCharType="begin"/>
        </w:r>
        <w:r>
          <w:rPr>
            <w:noProof/>
            <w:webHidden/>
          </w:rPr>
          <w:instrText xml:space="preserve"> PAGEREF _Toc513191572 \h </w:instrText>
        </w:r>
        <w:r>
          <w:rPr>
            <w:noProof/>
            <w:webHidden/>
          </w:rPr>
        </w:r>
        <w:r>
          <w:rPr>
            <w:noProof/>
            <w:webHidden/>
          </w:rPr>
          <w:fldChar w:fldCharType="separate"/>
        </w:r>
        <w:r>
          <w:rPr>
            <w:noProof/>
            <w:webHidden/>
          </w:rPr>
          <w:t>2</w:t>
        </w:r>
        <w:r>
          <w:rPr>
            <w:noProof/>
            <w:webHidden/>
          </w:rPr>
          <w:fldChar w:fldCharType="end"/>
        </w:r>
      </w:hyperlink>
    </w:p>
    <w:p w14:paraId="5E2A8090" w14:textId="77777777" w:rsidR="00037C06" w:rsidRDefault="00037C06">
      <w:pPr>
        <w:pStyle w:val="30"/>
        <w:tabs>
          <w:tab w:val="right" w:leader="dot" w:pos="10070"/>
        </w:tabs>
        <w:rPr>
          <w:rFonts w:eastAsiaTheme="minorEastAsia" w:cstheme="minorBidi"/>
          <w:noProof/>
          <w:kern w:val="2"/>
          <w:sz w:val="24"/>
          <w:szCs w:val="24"/>
        </w:rPr>
      </w:pPr>
      <w:hyperlink w:anchor="_Toc513191573" w:history="1">
        <w:r w:rsidRPr="00267202">
          <w:rPr>
            <w:rStyle w:val="ad"/>
            <w:noProof/>
          </w:rPr>
          <w:t>Linux</w:t>
        </w:r>
        <w:r w:rsidRPr="00267202">
          <w:rPr>
            <w:rStyle w:val="ad"/>
            <w:noProof/>
          </w:rPr>
          <w:t>主机</w:t>
        </w:r>
        <w:r>
          <w:rPr>
            <w:noProof/>
            <w:webHidden/>
          </w:rPr>
          <w:tab/>
        </w:r>
        <w:r>
          <w:rPr>
            <w:noProof/>
            <w:webHidden/>
          </w:rPr>
          <w:fldChar w:fldCharType="begin"/>
        </w:r>
        <w:r>
          <w:rPr>
            <w:noProof/>
            <w:webHidden/>
          </w:rPr>
          <w:instrText xml:space="preserve"> PAGEREF _Toc513191573 \h </w:instrText>
        </w:r>
        <w:r>
          <w:rPr>
            <w:noProof/>
            <w:webHidden/>
          </w:rPr>
        </w:r>
        <w:r>
          <w:rPr>
            <w:noProof/>
            <w:webHidden/>
          </w:rPr>
          <w:fldChar w:fldCharType="separate"/>
        </w:r>
        <w:r>
          <w:rPr>
            <w:noProof/>
            <w:webHidden/>
          </w:rPr>
          <w:t>2</w:t>
        </w:r>
        <w:r>
          <w:rPr>
            <w:noProof/>
            <w:webHidden/>
          </w:rPr>
          <w:fldChar w:fldCharType="end"/>
        </w:r>
      </w:hyperlink>
    </w:p>
    <w:p w14:paraId="75E4406C" w14:textId="77777777" w:rsidR="001975FD" w:rsidRDefault="006C0C18">
      <w:r>
        <w:fldChar w:fldCharType="end"/>
      </w:r>
    </w:p>
    <w:p w14:paraId="5088531D" w14:textId="77777777" w:rsidR="001975FD" w:rsidRDefault="001975FD">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18E95E52" w14:textId="77777777" w:rsidR="001975FD" w:rsidRDefault="001975FD"/>
    <w:p w14:paraId="4BD44103" w14:textId="77777777" w:rsidR="001975FD" w:rsidRDefault="001975FD">
      <w:pPr>
        <w:pStyle w:val="a0"/>
        <w:sectPr w:rsidR="001975FD">
          <w:headerReference w:type="default" r:id="rId8"/>
          <w:footerReference w:type="default" r:id="rId9"/>
          <w:footerReference w:type="first" r:id="rId10"/>
          <w:pgSz w:w="11880" w:h="15840" w:code="1"/>
          <w:pgMar w:top="720" w:right="720" w:bottom="1080" w:left="720" w:header="432" w:footer="432" w:gutter="360"/>
          <w:pgNumType w:fmt="lowerRoman" w:start="1"/>
          <w:cols w:space="720"/>
          <w:titlePg/>
        </w:sectPr>
      </w:pPr>
    </w:p>
    <w:p w14:paraId="28CEE609" w14:textId="77777777" w:rsidR="001975FD" w:rsidRDefault="00896D63">
      <w:pPr>
        <w:pStyle w:val="2"/>
      </w:pPr>
      <w:bookmarkStart w:id="2" w:name="_Toc513191571"/>
      <w:r>
        <w:rPr>
          <w:rFonts w:hint="eastAsia"/>
        </w:rPr>
        <w:lastRenderedPageBreak/>
        <w:t>概述</w:t>
      </w:r>
      <w:bookmarkEnd w:id="2"/>
    </w:p>
    <w:p w14:paraId="245BA7DC" w14:textId="3A50B27E" w:rsidR="001975FD" w:rsidRDefault="00DC2A94">
      <w:pPr>
        <w:pStyle w:val="a0"/>
      </w:pPr>
      <w:r>
        <w:rPr>
          <w:rFonts w:hint="eastAsia"/>
        </w:rPr>
        <w:t>本文描述</w:t>
      </w:r>
      <w:r>
        <w:t>了</w:t>
      </w:r>
      <w:r w:rsidR="00563551">
        <w:rPr>
          <w:rFonts w:hint="eastAsia"/>
        </w:rPr>
        <w:t>HDM</w:t>
      </w:r>
      <w:r w:rsidR="00563551">
        <w:rPr>
          <w:rFonts w:hint="eastAsia"/>
        </w:rPr>
        <w:t>等系统在</w:t>
      </w:r>
      <w:r w:rsidR="00563551">
        <w:rPr>
          <w:rFonts w:hint="eastAsia"/>
        </w:rPr>
        <w:t>windows</w:t>
      </w:r>
      <w:r w:rsidR="00563551">
        <w:rPr>
          <w:rFonts w:hint="eastAsia"/>
        </w:rPr>
        <w:t>下</w:t>
      </w:r>
      <w:r>
        <w:t>安装</w:t>
      </w:r>
      <w:r w:rsidR="00563551">
        <w:rPr>
          <w:rFonts w:hint="eastAsia"/>
        </w:rPr>
        <w:t>后生成每天日志</w:t>
      </w:r>
      <w:r>
        <w:t>的详细</w:t>
      </w:r>
      <w:r w:rsidR="00563551">
        <w:rPr>
          <w:rFonts w:hint="eastAsia"/>
        </w:rPr>
        <w:t>操作</w:t>
      </w:r>
      <w:r>
        <w:t>步骤。</w:t>
      </w:r>
    </w:p>
    <w:p w14:paraId="32190F13" w14:textId="472030D4" w:rsidR="00DC2A94" w:rsidRDefault="00795CFE" w:rsidP="00DC2A94">
      <w:pPr>
        <w:pStyle w:val="2"/>
        <w:rPr>
          <w:rFonts w:hint="eastAsia"/>
        </w:rPr>
      </w:pPr>
      <w:r>
        <w:rPr>
          <w:rFonts w:hint="eastAsia"/>
        </w:rPr>
        <w:lastRenderedPageBreak/>
        <w:t>Tomcat</w:t>
      </w:r>
      <w:r>
        <w:rPr>
          <w:rFonts w:hint="eastAsia"/>
        </w:rPr>
        <w:t>配置</w:t>
      </w:r>
    </w:p>
    <w:p w14:paraId="066424D9" w14:textId="6F114C12" w:rsidR="00016F92" w:rsidRPr="00016F92" w:rsidRDefault="00795CFE" w:rsidP="00016F92">
      <w:pPr>
        <w:pStyle w:val="a0"/>
      </w:pPr>
      <w:r>
        <w:rPr>
          <w:rFonts w:hint="eastAsia"/>
        </w:rPr>
        <w:t>直接在项目</w:t>
      </w:r>
      <w:r>
        <w:rPr>
          <w:rFonts w:hint="eastAsia"/>
        </w:rPr>
        <w:t>tomcat</w:t>
      </w:r>
      <w:r>
        <w:rPr>
          <w:rFonts w:hint="eastAsia"/>
        </w:rPr>
        <w:t>底下进行配置。</w:t>
      </w:r>
    </w:p>
    <w:p w14:paraId="4AE63D3F" w14:textId="77777777" w:rsidR="00DC2A94" w:rsidRDefault="00DC2A94" w:rsidP="00DC2A94">
      <w:pPr>
        <w:pStyle w:val="HeadingBar"/>
      </w:pPr>
    </w:p>
    <w:p w14:paraId="7DC87E5D" w14:textId="0F8566FD" w:rsidR="00DC2A94" w:rsidRDefault="00E94BC2" w:rsidP="004D2DC3">
      <w:pPr>
        <w:pStyle w:val="3"/>
        <w:ind w:right="480"/>
      </w:pPr>
      <w:bookmarkStart w:id="3" w:name="_Toc513191573"/>
      <w:r>
        <w:rPr>
          <w:rFonts w:hint="eastAsia"/>
        </w:rPr>
        <w:t>Windows</w:t>
      </w:r>
      <w:r w:rsidR="00DC2A94">
        <w:rPr>
          <w:rFonts w:hint="eastAsia"/>
        </w:rPr>
        <w:t>主机</w:t>
      </w:r>
      <w:bookmarkEnd w:id="3"/>
    </w:p>
    <w:p w14:paraId="33C6AD6E" w14:textId="16AB8E6F" w:rsidR="00467D21" w:rsidRDefault="003143BC" w:rsidP="00467D21">
      <w:pPr>
        <w:pStyle w:val="4"/>
      </w:pPr>
      <w:r>
        <w:rPr>
          <w:rFonts w:hint="eastAsia"/>
        </w:rPr>
        <w:t>修改</w:t>
      </w:r>
      <w:r>
        <w:rPr>
          <w:rFonts w:hint="eastAsia"/>
        </w:rPr>
        <w:t>startup</w:t>
      </w:r>
      <w:r>
        <w:t>.bat</w:t>
      </w:r>
    </w:p>
    <w:p w14:paraId="66DFC439" w14:textId="56534CB9" w:rsidR="00621E69" w:rsidRDefault="003143BC" w:rsidP="003143BC">
      <w:pPr>
        <w:pStyle w:val="a0"/>
        <w:rPr>
          <w:rFonts w:ascii="Courier New" w:hAnsi="Courier New" w:cs="Courier New"/>
        </w:rPr>
      </w:pPr>
      <w:r>
        <w:rPr>
          <w:rFonts w:ascii="Courier New" w:hAnsi="Courier New" w:cs="Courier New" w:hint="eastAsia"/>
        </w:rPr>
        <w:t>右键编辑</w:t>
      </w:r>
      <w:r>
        <w:rPr>
          <w:rFonts w:ascii="Courier New" w:hAnsi="Courier New" w:cs="Courier New"/>
        </w:rPr>
        <w:t>startup.bat</w:t>
      </w:r>
    </w:p>
    <w:p w14:paraId="3648FD4C" w14:textId="7AB25164" w:rsidR="003143BC" w:rsidRDefault="003143BC" w:rsidP="003143BC">
      <w:pPr>
        <w:pStyle w:val="a0"/>
        <w:rPr>
          <w:rFonts w:ascii="Courier New" w:hAnsi="Courier New" w:cs="Courier New" w:hint="eastAsia"/>
        </w:rPr>
      </w:pPr>
      <w:r>
        <w:rPr>
          <w:rFonts w:ascii="Courier New" w:hAnsi="Courier New" w:cs="Courier New" w:hint="eastAsia"/>
        </w:rPr>
        <w:t>看到最底下有如下字段：</w:t>
      </w:r>
    </w:p>
    <w:p w14:paraId="54B326CE" w14:textId="0CF1E0C7" w:rsidR="003143BC" w:rsidRDefault="003143BC" w:rsidP="003143BC">
      <w:pPr>
        <w:pStyle w:val="a0"/>
        <w:rPr>
          <w:rFonts w:ascii="Courier New" w:hAnsi="Courier New" w:cs="Courier New" w:hint="eastAsia"/>
        </w:rPr>
      </w:pPr>
      <w:r w:rsidRPr="003143BC">
        <w:rPr>
          <w:rFonts w:ascii="Courier New" w:hAnsi="Courier New" w:cs="Courier New"/>
        </w:rPr>
        <w:t xml:space="preserve">call "%EXECUTABLE%" </w:t>
      </w:r>
      <w:r>
        <w:rPr>
          <w:rFonts w:ascii="Courier New" w:hAnsi="Courier New" w:cs="Courier New"/>
        </w:rPr>
        <w:t>start</w:t>
      </w:r>
      <w:r w:rsidRPr="003143BC">
        <w:rPr>
          <w:rFonts w:ascii="Courier New" w:hAnsi="Courier New" w:cs="Courier New"/>
        </w:rPr>
        <w:t xml:space="preserve"> %CMD_LINE_ARGS%</w:t>
      </w:r>
    </w:p>
    <w:p w14:paraId="25E96903" w14:textId="1133228C" w:rsidR="003143BC" w:rsidRDefault="003143BC" w:rsidP="003143BC">
      <w:pPr>
        <w:pStyle w:val="a0"/>
        <w:rPr>
          <w:rFonts w:ascii="Courier New" w:hAnsi="Courier New" w:cs="Courier New" w:hint="eastAsia"/>
        </w:rPr>
      </w:pPr>
      <w:r>
        <w:rPr>
          <w:rFonts w:ascii="Courier New" w:hAnsi="Courier New" w:cs="Courier New" w:hint="eastAsia"/>
        </w:rPr>
        <w:t>修改为：</w:t>
      </w:r>
    </w:p>
    <w:p w14:paraId="767C14B4" w14:textId="77C1A07C" w:rsidR="003143BC" w:rsidRDefault="001942F9" w:rsidP="001942F9">
      <w:pPr>
        <w:pStyle w:val="a0"/>
        <w:rPr>
          <w:rFonts w:ascii="Courier New" w:hAnsi="Courier New" w:cs="Courier New" w:hint="eastAsia"/>
        </w:rPr>
      </w:pPr>
      <w:r w:rsidRPr="003143BC">
        <w:rPr>
          <w:rFonts w:ascii="Courier New" w:hAnsi="Courier New" w:cs="Courier New"/>
        </w:rPr>
        <w:t xml:space="preserve">call "%EXECUTABLE%" </w:t>
      </w:r>
      <w:r>
        <w:rPr>
          <w:rFonts w:ascii="Courier New" w:hAnsi="Courier New" w:cs="Courier New" w:hint="eastAsia"/>
        </w:rPr>
        <w:t xml:space="preserve">run </w:t>
      </w:r>
      <w:r w:rsidRPr="003143BC">
        <w:rPr>
          <w:rFonts w:ascii="Courier New" w:hAnsi="Courier New" w:cs="Courier New"/>
        </w:rPr>
        <w:t>%CMD_LINE_ARGS%</w:t>
      </w:r>
    </w:p>
    <w:p w14:paraId="57D899DA" w14:textId="77149C5A" w:rsidR="00551908" w:rsidRDefault="007C66E4" w:rsidP="00551908">
      <w:pPr>
        <w:pStyle w:val="4"/>
      </w:pPr>
      <w:r>
        <w:rPr>
          <w:rFonts w:hint="eastAsia"/>
        </w:rPr>
        <w:t>修改</w:t>
      </w:r>
      <w:r>
        <w:rPr>
          <w:rFonts w:hint="eastAsia"/>
        </w:rPr>
        <w:t>catalina</w:t>
      </w:r>
      <w:r w:rsidR="0023418D">
        <w:t>.bat</w:t>
      </w:r>
    </w:p>
    <w:p w14:paraId="347085EC" w14:textId="3F122CC6" w:rsidR="005C39DF" w:rsidRDefault="00126BAD" w:rsidP="00126BAD">
      <w:pPr>
        <w:pStyle w:val="a0"/>
      </w:pPr>
      <w:r>
        <w:rPr>
          <w:rFonts w:hint="eastAsia"/>
        </w:rPr>
        <w:t>右键编辑</w:t>
      </w:r>
      <w:r>
        <w:rPr>
          <w:rFonts w:hint="eastAsia"/>
        </w:rPr>
        <w:t>cata</w:t>
      </w:r>
      <w:r>
        <w:t>lina.bat</w:t>
      </w:r>
    </w:p>
    <w:p w14:paraId="5D988423" w14:textId="08F536D3" w:rsidR="00126BAD" w:rsidRDefault="00126BAD" w:rsidP="00126BAD">
      <w:pPr>
        <w:pStyle w:val="a0"/>
        <w:rPr>
          <w:rFonts w:hint="eastAsia"/>
        </w:rPr>
      </w:pPr>
      <w:r>
        <w:rPr>
          <w:rFonts w:hint="eastAsia"/>
        </w:rPr>
        <w:t>看到最底下</w:t>
      </w:r>
      <w:r w:rsidR="00EE4F9E">
        <w:rPr>
          <w:rFonts w:hint="eastAsia"/>
        </w:rPr>
        <w:t>有如下字段：</w:t>
      </w:r>
    </w:p>
    <w:p w14:paraId="1733466C" w14:textId="6FBE5406" w:rsidR="00EE4F9E" w:rsidRDefault="00EE4F9E" w:rsidP="00EE4F9E">
      <w:pPr>
        <w:pStyle w:val="a0"/>
        <w:ind w:left="0"/>
        <w:rPr>
          <w:rFonts w:hint="eastAsia"/>
        </w:rPr>
      </w:pPr>
      <w:r w:rsidRPr="00EE4F9E">
        <w:drawing>
          <wp:inline distT="0" distB="0" distL="0" distR="0" wp14:anchorId="73AA4F54" wp14:editId="6891ECCB">
            <wp:extent cx="6400800" cy="2996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96565"/>
                    </a:xfrm>
                    <a:prstGeom prst="rect">
                      <a:avLst/>
                    </a:prstGeom>
                  </pic:spPr>
                </pic:pic>
              </a:graphicData>
            </a:graphic>
          </wp:inline>
        </w:drawing>
      </w:r>
    </w:p>
    <w:p w14:paraId="2B833F26" w14:textId="3A3D833A" w:rsidR="00EE4F9E" w:rsidRDefault="00EE4F9E" w:rsidP="00EE4F9E">
      <w:pPr>
        <w:pStyle w:val="a0"/>
        <w:ind w:left="2480"/>
        <w:rPr>
          <w:rFonts w:hint="eastAsia"/>
        </w:rPr>
      </w:pPr>
      <w:r>
        <w:rPr>
          <w:rFonts w:hint="eastAsia"/>
        </w:rPr>
        <w:t>每一段最后面均有</w:t>
      </w:r>
      <w:r>
        <w:rPr>
          <w:rFonts w:hint="eastAsia"/>
        </w:rPr>
        <w:t xml:space="preserve"> </w:t>
      </w:r>
      <w:r w:rsidRPr="00EE4F9E">
        <w:t>%ACTION%</w:t>
      </w:r>
      <w:r>
        <w:rPr>
          <w:rFonts w:hint="eastAsia"/>
        </w:rPr>
        <w:t xml:space="preserve"> </w:t>
      </w:r>
      <w:r>
        <w:rPr>
          <w:rFonts w:hint="eastAsia"/>
        </w:rPr>
        <w:t>，总共有四段都有。然后在每一个</w:t>
      </w:r>
      <w:r w:rsidRPr="00EE4F9E">
        <w:t>%ACTION%</w:t>
      </w:r>
      <w:r>
        <w:rPr>
          <w:rFonts w:hint="eastAsia"/>
        </w:rPr>
        <w:t>后添加如下内容：</w:t>
      </w:r>
    </w:p>
    <w:p w14:paraId="64E0238E" w14:textId="4BF68898" w:rsidR="00EE4F9E" w:rsidRDefault="00EE4F9E" w:rsidP="00EE4F9E">
      <w:pPr>
        <w:pStyle w:val="a0"/>
        <w:ind w:left="2480"/>
      </w:pPr>
      <w:r>
        <w:rPr>
          <w:rFonts w:hint="eastAsia"/>
        </w:rPr>
        <w:t xml:space="preserve"> </w:t>
      </w:r>
      <w:r w:rsidR="00F8181B">
        <w:t xml:space="preserve">&gt;&gt; </w:t>
      </w:r>
      <w:proofErr w:type="gramStart"/>
      <w:r w:rsidR="00F8181B">
        <w:t>%CATALINA_BASE%\logs\</w:t>
      </w:r>
      <w:r w:rsidRPr="00EE4F9E">
        <w:t>hdmLog.%date:~</w:t>
      </w:r>
      <w:proofErr w:type="gramEnd"/>
      <w:r w:rsidRPr="00EE4F9E">
        <w:t>0,4%-%date:~5,2%-%date:~8,2%.log</w:t>
      </w:r>
    </w:p>
    <w:p w14:paraId="44673F0A" w14:textId="03A2B8D5" w:rsidR="00EE4F9E" w:rsidRDefault="00EE4F9E" w:rsidP="00EE4F9E">
      <w:pPr>
        <w:pStyle w:val="a0"/>
        <w:ind w:left="2480"/>
        <w:rPr>
          <w:rFonts w:hint="eastAsia"/>
        </w:rPr>
      </w:pPr>
      <w:r>
        <w:rPr>
          <w:rFonts w:hint="eastAsia"/>
        </w:rPr>
        <w:t>效果如下：</w:t>
      </w:r>
    </w:p>
    <w:p w14:paraId="7F192B65" w14:textId="13241F91" w:rsidR="00EE4F9E" w:rsidRDefault="00EE4F9E" w:rsidP="00EE4F9E">
      <w:pPr>
        <w:pStyle w:val="a0"/>
        <w:ind w:left="0"/>
        <w:rPr>
          <w:rFonts w:hint="eastAsia"/>
        </w:rPr>
      </w:pPr>
      <w:r w:rsidRPr="00EE4F9E">
        <w:lastRenderedPageBreak/>
        <w:drawing>
          <wp:inline distT="0" distB="0" distL="0" distR="0" wp14:anchorId="6BDBB7F8" wp14:editId="3CC99902">
            <wp:extent cx="6400800" cy="1393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393825"/>
                    </a:xfrm>
                    <a:prstGeom prst="rect">
                      <a:avLst/>
                    </a:prstGeom>
                  </pic:spPr>
                </pic:pic>
              </a:graphicData>
            </a:graphic>
          </wp:inline>
        </w:drawing>
      </w:r>
    </w:p>
    <w:p w14:paraId="10E1E842" w14:textId="0D4A71DF" w:rsidR="00F8181B" w:rsidRDefault="00F8181B" w:rsidP="00F8181B">
      <w:pPr>
        <w:pStyle w:val="4"/>
        <w:rPr>
          <w:rFonts w:hint="eastAsia"/>
        </w:rPr>
      </w:pPr>
      <w:r>
        <w:rPr>
          <w:rFonts w:hint="eastAsia"/>
        </w:rPr>
        <w:t>重启</w:t>
      </w:r>
      <w:r>
        <w:rPr>
          <w:rFonts w:hint="eastAsia"/>
        </w:rPr>
        <w:t>tomcat</w:t>
      </w:r>
    </w:p>
    <w:p w14:paraId="6E4F635C" w14:textId="521D4CA1" w:rsidR="00C27E58" w:rsidRPr="00E64CCA" w:rsidRDefault="00F8181B" w:rsidP="00F8181B">
      <w:pPr>
        <w:pStyle w:val="a0"/>
        <w:rPr>
          <w:rFonts w:hint="eastAsia"/>
        </w:rPr>
      </w:pPr>
      <w:r>
        <w:rPr>
          <w:rFonts w:hint="eastAsia"/>
        </w:rPr>
        <w:t>直接重启</w:t>
      </w:r>
      <w:r>
        <w:rPr>
          <w:rFonts w:hint="eastAsia"/>
        </w:rPr>
        <w:t>tomcat</w:t>
      </w:r>
      <w:r>
        <w:rPr>
          <w:rFonts w:hint="eastAsia"/>
        </w:rPr>
        <w:t>即可，之后</w:t>
      </w:r>
      <w:r w:rsidR="00344029">
        <w:rPr>
          <w:rFonts w:hint="eastAsia"/>
        </w:rPr>
        <w:t>有关</w:t>
      </w:r>
      <w:r w:rsidR="00344029">
        <w:rPr>
          <w:rFonts w:hint="eastAsia"/>
        </w:rPr>
        <w:t>HDM</w:t>
      </w:r>
      <w:r w:rsidR="00344029">
        <w:rPr>
          <w:rFonts w:hint="eastAsia"/>
        </w:rPr>
        <w:t>的</w:t>
      </w:r>
      <w:r w:rsidR="00416BCC">
        <w:rPr>
          <w:rFonts w:hint="eastAsia"/>
        </w:rPr>
        <w:t>控制台</w:t>
      </w:r>
      <w:bookmarkStart w:id="4" w:name="_GoBack"/>
      <w:bookmarkEnd w:id="4"/>
      <w:r>
        <w:rPr>
          <w:rFonts w:hint="eastAsia"/>
        </w:rPr>
        <w:t>日志将生成在</w:t>
      </w:r>
      <w:r>
        <w:t>tomcat/logs/</w:t>
      </w:r>
      <w:proofErr w:type="spellStart"/>
      <w:r w:rsidR="00F91ACA">
        <w:t>hdmLog</w:t>
      </w:r>
      <w:proofErr w:type="spellEnd"/>
      <w:r w:rsidR="00F91ACA">
        <w:rPr>
          <w:rFonts w:hint="eastAsia"/>
        </w:rPr>
        <w:t>+</w:t>
      </w:r>
      <w:r w:rsidR="00F91ACA">
        <w:rPr>
          <w:rFonts w:hint="eastAsia"/>
        </w:rPr>
        <w:t>日期</w:t>
      </w:r>
      <w:r w:rsidR="00F91ACA">
        <w:t>.log</w:t>
      </w:r>
      <w:r w:rsidR="00F91ACA">
        <w:rPr>
          <w:rFonts w:hint="eastAsia"/>
        </w:rPr>
        <w:t>中</w:t>
      </w:r>
    </w:p>
    <w:sectPr w:rsidR="00C27E58" w:rsidRPr="00E64CCA">
      <w:pgSz w:w="11880" w:h="15840" w:code="1"/>
      <w:pgMar w:top="720" w:right="720" w:bottom="1080" w:left="720" w:header="432" w:footer="432" w:gutter="360"/>
      <w:paperSrc w:first="12832" w:other="12832"/>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71361" w14:textId="77777777" w:rsidR="00491C83" w:rsidRDefault="00491C83">
      <w:r>
        <w:separator/>
      </w:r>
    </w:p>
  </w:endnote>
  <w:endnote w:type="continuationSeparator" w:id="0">
    <w:p w14:paraId="609E4842" w14:textId="77777777" w:rsidR="00491C83" w:rsidRDefault="0049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48928" w14:textId="77777777" w:rsidR="00CB0F34" w:rsidRDefault="00491C83">
    <w:pPr>
      <w:pStyle w:val="a6"/>
      <w:framePr w:hSpace="187" w:wrap="around" w:vAnchor="text" w:hAnchor="margin" w:xAlign="right" w:y="1"/>
      <w:tabs>
        <w:tab w:val="right" w:pos="9900"/>
        <w:tab w:val="right" w:pos="10440"/>
      </w:tabs>
    </w:pPr>
    <w:r>
      <w:fldChar w:fldCharType="begin"/>
    </w:r>
    <w:r>
      <w:instrText xml:space="preserve"> STYLERE</w:instrText>
    </w:r>
    <w:r>
      <w:instrText xml:space="preserve">F HD2 \* MERGEFORMAT </w:instrText>
    </w:r>
    <w:r w:rsidR="00795CFE">
      <w:fldChar w:fldCharType="separate"/>
    </w:r>
    <w:r w:rsidR="00416BCC">
      <w:rPr>
        <w:rFonts w:hint="eastAsia"/>
        <w:noProof/>
      </w:rPr>
      <w:t>文档控制</w:t>
    </w:r>
    <w:r>
      <w:rPr>
        <w:noProof/>
      </w:rPr>
      <w:fldChar w:fldCharType="end"/>
    </w:r>
    <w:r w:rsidR="00CB0F34">
      <w:t xml:space="preserve">     </w:t>
    </w:r>
    <w:r w:rsidR="00CB0F34">
      <w:fldChar w:fldCharType="begin"/>
    </w:r>
    <w:r w:rsidR="00CB0F34">
      <w:instrText xml:space="preserve"> If </w:instrText>
    </w:r>
    <w:r>
      <w:fldChar w:fldCharType="begin"/>
    </w:r>
    <w:r>
      <w:instrText xml:space="preserve"> Section </w:instrText>
    </w:r>
    <w:r>
      <w:fldChar w:fldCharType="separate"/>
    </w:r>
    <w:r w:rsidR="00416BCC">
      <w:instrText>1</w:instrText>
    </w:r>
    <w:r>
      <w:fldChar w:fldCharType="end"/>
    </w:r>
    <w:r w:rsidR="00CB0F34">
      <w:instrText xml:space="preserve"> &gt; 1 “</w:instrText>
    </w:r>
    <w:r w:rsidR="00CB0F34">
      <w:fldChar w:fldCharType="begin"/>
    </w:r>
    <w:r w:rsidR="00CB0F34">
      <w:instrText xml:space="preserve">PAGE </w:instrText>
    </w:r>
    <w:r w:rsidR="00CB0F34">
      <w:fldChar w:fldCharType="separate"/>
    </w:r>
    <w:r w:rsidR="00416BCC">
      <w:rPr>
        <w:noProof/>
      </w:rPr>
      <w:instrText>1</w:instrText>
    </w:r>
    <w:r w:rsidR="00CB0F34">
      <w:fldChar w:fldCharType="end"/>
    </w:r>
    <w:r w:rsidR="00CB0F34">
      <w:instrText xml:space="preserve"> of </w:instrText>
    </w:r>
    <w:r w:rsidR="00CB0F34">
      <w:fldChar w:fldCharType="begin"/>
    </w:r>
    <w:r w:rsidR="00CB0F34">
      <w:instrText xml:space="preserve"> =  </w:instrText>
    </w:r>
    <w:r>
      <w:fldChar w:fldCharType="begin"/>
    </w:r>
    <w:r>
      <w:instrText xml:space="preserve"> NUMPAGES </w:instrText>
    </w:r>
    <w:r>
      <w:fldChar w:fldCharType="separate"/>
    </w:r>
    <w:r w:rsidR="00416BCC">
      <w:rPr>
        <w:noProof/>
      </w:rPr>
      <w:instrText>7</w:instrText>
    </w:r>
    <w:r>
      <w:rPr>
        <w:noProof/>
      </w:rPr>
      <w:fldChar w:fldCharType="end"/>
    </w:r>
    <w:r w:rsidR="00CB0F34">
      <w:instrText xml:space="preserve"> - Sec1  </w:instrText>
    </w:r>
    <w:r w:rsidR="00CB0F34">
      <w:fldChar w:fldCharType="separate"/>
    </w:r>
    <w:r w:rsidR="00416BCC">
      <w:rPr>
        <w:noProof/>
      </w:rPr>
      <w:instrText>6</w:instrText>
    </w:r>
    <w:r w:rsidR="00CB0F34">
      <w:fldChar w:fldCharType="end"/>
    </w:r>
    <w:r w:rsidR="00CB0F34">
      <w:instrText>” “</w:instrText>
    </w:r>
    <w:r w:rsidR="00CB0F34">
      <w:fldChar w:fldCharType="begin"/>
    </w:r>
    <w:r w:rsidR="00CB0F34">
      <w:instrText xml:space="preserve"> PAGE </w:instrText>
    </w:r>
    <w:r w:rsidR="00CB0F34">
      <w:fldChar w:fldCharType="separate"/>
    </w:r>
    <w:r w:rsidR="00416BCC">
      <w:rPr>
        <w:noProof/>
      </w:rPr>
      <w:instrText>iii</w:instrText>
    </w:r>
    <w:r w:rsidR="00CB0F34">
      <w:fldChar w:fldCharType="end"/>
    </w:r>
    <w:r w:rsidR="00CB0F34">
      <w:instrText xml:space="preserve">” </w:instrText>
    </w:r>
    <w:r w:rsidR="00CB0F34">
      <w:fldChar w:fldCharType="separate"/>
    </w:r>
    <w:r w:rsidR="00416BCC">
      <w:rPr>
        <w:noProof/>
      </w:rPr>
      <w:t>iii</w:t>
    </w:r>
    <w:r w:rsidR="00CB0F34">
      <w:fldChar w:fldCharType="end"/>
    </w:r>
  </w:p>
  <w:p w14:paraId="4CAE8278" w14:textId="5A18C46B" w:rsidR="00CB0F34" w:rsidRDefault="00CB0F34">
    <w:pPr>
      <w:pStyle w:val="a6"/>
      <w:tabs>
        <w:tab w:val="center" w:pos="5400"/>
        <w:tab w:val="right" w:pos="9720"/>
        <w:tab w:val="right" w:pos="10440"/>
      </w:tabs>
    </w:pPr>
    <w:r>
      <w:t xml:space="preserve">File Ref: </w:t>
    </w:r>
    <w:r w:rsidR="00C642A8">
      <w:t>Windows</w:t>
    </w:r>
    <w:r w:rsidR="00C642A8">
      <w:rPr>
        <w:rFonts w:hint="eastAsia"/>
      </w:rPr>
      <w:t>下生成</w:t>
    </w:r>
    <w:r w:rsidR="00DC62D2">
      <w:rPr>
        <w:rFonts w:hint="eastAsia"/>
      </w:rPr>
      <w:t>控制台</w:t>
    </w:r>
    <w:r w:rsidR="00C642A8">
      <w:rPr>
        <w:rFonts w:hint="eastAsia"/>
      </w:rPr>
      <w:t>日志方法</w:t>
    </w:r>
    <w:r>
      <w:t xml:space="preserve">     (v</w:t>
    </w:r>
    <w:r>
      <w:rPr>
        <w:rFonts w:hint="eastAsia"/>
      </w:rPr>
      <w:t xml:space="preserve"> 1.0</w:t>
    </w:r>
    <w:r>
      <w:t xml:space="preserve"> )</w:t>
    </w:r>
  </w:p>
  <w:p w14:paraId="5DD0259C" w14:textId="6AE63593" w:rsidR="00CB0F34" w:rsidRDefault="00CB0F34">
    <w:pPr>
      <w:pStyle w:val="a6"/>
      <w:tabs>
        <w:tab w:val="center" w:pos="5400"/>
        <w:tab w:val="right" w:pos="9720"/>
        <w:tab w:val="right" w:pos="10440"/>
      </w:tabs>
      <w:jc w:val="center"/>
    </w:pPr>
    <w:r>
      <w:t>Company</w:t>
    </w:r>
    <w:r>
      <w:rPr>
        <w:color w:val="0000FF"/>
      </w:rPr>
      <w:t xml:space="preserve"> </w:t>
    </w:r>
    <w:r>
      <w:t>Con</w:t>
    </w:r>
    <w:r w:rsidR="00C642A8">
      <w:t xml:space="preserve">fidential - For </w:t>
    </w:r>
    <w:r w:rsidR="00C642A8">
      <w:rPr>
        <w:rFonts w:hint="eastAsia"/>
      </w:rPr>
      <w:t>MABU</w:t>
    </w:r>
    <w:r>
      <w:t xml:space="preserve"> use only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F968B" w14:textId="77777777" w:rsidR="00CB0F34" w:rsidRDefault="00CB0F34">
    <w:pPr>
      <w:pStyle w:val="a6"/>
      <w:tabs>
        <w:tab w:val="right" w:pos="104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DFC02" w14:textId="77777777" w:rsidR="00491C83" w:rsidRDefault="00491C83">
      <w:r>
        <w:separator/>
      </w:r>
    </w:p>
  </w:footnote>
  <w:footnote w:type="continuationSeparator" w:id="0">
    <w:p w14:paraId="15357FFA" w14:textId="77777777" w:rsidR="00491C83" w:rsidRDefault="00491C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B36AC" w14:textId="77777777" w:rsidR="00CB0F34" w:rsidRDefault="00CB0F34">
    <w:pPr>
      <w:pStyle w:val="a7"/>
    </w:pPr>
    <w:r>
      <w:rPr>
        <w:noProof/>
      </w:rPr>
      <w:drawing>
        <wp:inline distT="0" distB="0" distL="0" distR="0" wp14:anchorId="77AB0DA3" wp14:editId="78372597">
          <wp:extent cx="1005840" cy="2209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220980"/>
                  </a:xfrm>
                  <a:prstGeom prst="rect">
                    <a:avLst/>
                  </a:prstGeom>
                  <a:noFill/>
                  <a:ln>
                    <a:noFill/>
                  </a:ln>
                </pic:spPr>
              </pic:pic>
            </a:graphicData>
          </a:graphic>
        </wp:inline>
      </w:drawing>
    </w:r>
  </w:p>
  <w:p w14:paraId="700D32EF" w14:textId="77777777" w:rsidR="00CB0F34" w:rsidRDefault="00CB0F34">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B34"/>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
    <w:nsid w:val="028C6655"/>
    <w:multiLevelType w:val="singleLevel"/>
    <w:tmpl w:val="5B309744"/>
    <w:lvl w:ilvl="0">
      <w:start w:val="1"/>
      <w:numFmt w:val="none"/>
      <w:lvlText w:val="Note:"/>
      <w:legacy w:legacy="1" w:legacySpace="0" w:legacyIndent="720"/>
      <w:lvlJc w:val="left"/>
      <w:pPr>
        <w:ind w:left="720" w:hanging="720"/>
      </w:pPr>
      <w:rPr>
        <w:b/>
        <w:i w:val="0"/>
      </w:rPr>
    </w:lvl>
  </w:abstractNum>
  <w:abstractNum w:abstractNumId="2">
    <w:nsid w:val="06CA3587"/>
    <w:multiLevelType w:val="hybridMultilevel"/>
    <w:tmpl w:val="47EEE0BE"/>
    <w:lvl w:ilvl="0" w:tplc="D21AA62A">
      <w:start w:val="1"/>
      <w:numFmt w:val="lowerLetter"/>
      <w:lvlText w:val="%1）"/>
      <w:lvlJc w:val="left"/>
      <w:pPr>
        <w:ind w:left="3240" w:hanging="36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3">
    <w:nsid w:val="106F2D02"/>
    <w:multiLevelType w:val="singleLevel"/>
    <w:tmpl w:val="5B309744"/>
    <w:lvl w:ilvl="0">
      <w:start w:val="1"/>
      <w:numFmt w:val="none"/>
      <w:lvlText w:val="Note:"/>
      <w:legacy w:legacy="1" w:legacySpace="0" w:legacyIndent="720"/>
      <w:lvlJc w:val="left"/>
      <w:pPr>
        <w:ind w:left="720" w:hanging="720"/>
      </w:pPr>
      <w:rPr>
        <w:b/>
        <w:i w:val="0"/>
      </w:rPr>
    </w:lvl>
  </w:abstractNum>
  <w:abstractNum w:abstractNumId="4">
    <w:nsid w:val="15AD54C4"/>
    <w:multiLevelType w:val="hybridMultilevel"/>
    <w:tmpl w:val="62F8361A"/>
    <w:lvl w:ilvl="0" w:tplc="8D464C1C">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nsid w:val="1F900DA9"/>
    <w:multiLevelType w:val="hybridMultilevel"/>
    <w:tmpl w:val="2D1E61E4"/>
    <w:lvl w:ilvl="0" w:tplc="A0FA1D8A">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
    <w:nsid w:val="203A006E"/>
    <w:multiLevelType w:val="hybridMultilevel"/>
    <w:tmpl w:val="6F22DF76"/>
    <w:lvl w:ilvl="0" w:tplc="14E0260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7">
    <w:nsid w:val="2178389E"/>
    <w:multiLevelType w:val="singleLevel"/>
    <w:tmpl w:val="5B309744"/>
    <w:lvl w:ilvl="0">
      <w:start w:val="1"/>
      <w:numFmt w:val="none"/>
      <w:lvlText w:val="Note:"/>
      <w:legacy w:legacy="1" w:legacySpace="0" w:legacyIndent="720"/>
      <w:lvlJc w:val="left"/>
      <w:pPr>
        <w:ind w:left="720" w:hanging="720"/>
      </w:pPr>
      <w:rPr>
        <w:b/>
        <w:i w:val="0"/>
      </w:rPr>
    </w:lvl>
  </w:abstractNum>
  <w:abstractNum w:abstractNumId="8">
    <w:nsid w:val="2D55596B"/>
    <w:multiLevelType w:val="singleLevel"/>
    <w:tmpl w:val="5B309744"/>
    <w:lvl w:ilvl="0">
      <w:start w:val="1"/>
      <w:numFmt w:val="none"/>
      <w:lvlText w:val="Note:"/>
      <w:legacy w:legacy="1" w:legacySpace="0" w:legacyIndent="720"/>
      <w:lvlJc w:val="left"/>
      <w:pPr>
        <w:ind w:left="720" w:hanging="720"/>
      </w:pPr>
      <w:rPr>
        <w:b/>
        <w:i w:val="0"/>
      </w:rPr>
    </w:lvl>
  </w:abstractNum>
  <w:abstractNum w:abstractNumId="9">
    <w:nsid w:val="32524391"/>
    <w:multiLevelType w:val="hybridMultilevel"/>
    <w:tmpl w:val="91EA4036"/>
    <w:lvl w:ilvl="0" w:tplc="A0FA1D8A">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
    <w:nsid w:val="366A502C"/>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1">
    <w:nsid w:val="39B47F53"/>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2">
    <w:nsid w:val="3DF05729"/>
    <w:multiLevelType w:val="singleLevel"/>
    <w:tmpl w:val="F17813B4"/>
    <w:lvl w:ilvl="0">
      <w:start w:val="1"/>
      <w:numFmt w:val="decimal"/>
      <w:lvlText w:val="%1"/>
      <w:legacy w:legacy="1" w:legacySpace="0" w:legacyIndent="360"/>
      <w:lvlJc w:val="left"/>
      <w:pPr>
        <w:ind w:left="360" w:hanging="360"/>
      </w:pPr>
    </w:lvl>
  </w:abstractNum>
  <w:abstractNum w:abstractNumId="13">
    <w:nsid w:val="3FCF25E2"/>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4">
    <w:nsid w:val="51AB5D53"/>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5">
    <w:nsid w:val="550B5837"/>
    <w:multiLevelType w:val="hybridMultilevel"/>
    <w:tmpl w:val="65606B08"/>
    <w:lvl w:ilvl="0" w:tplc="DA4079C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6">
    <w:nsid w:val="585F046F"/>
    <w:multiLevelType w:val="hybridMultilevel"/>
    <w:tmpl w:val="59A0CC0C"/>
    <w:lvl w:ilvl="0" w:tplc="6F50ED82">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7">
    <w:nsid w:val="59E277AE"/>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8">
    <w:nsid w:val="62A76315"/>
    <w:multiLevelType w:val="singleLevel"/>
    <w:tmpl w:val="5B309744"/>
    <w:lvl w:ilvl="0">
      <w:start w:val="1"/>
      <w:numFmt w:val="none"/>
      <w:lvlText w:val="Note:"/>
      <w:legacy w:legacy="1" w:legacySpace="0" w:legacyIndent="720"/>
      <w:lvlJc w:val="left"/>
      <w:pPr>
        <w:ind w:left="720" w:hanging="720"/>
      </w:pPr>
      <w:rPr>
        <w:b/>
        <w:i w:val="0"/>
      </w:rPr>
    </w:lvl>
  </w:abstractNum>
  <w:abstractNum w:abstractNumId="19">
    <w:nsid w:val="7272449A"/>
    <w:multiLevelType w:val="hybridMultilevel"/>
    <w:tmpl w:val="A4328A6E"/>
    <w:lvl w:ilvl="0" w:tplc="A0FA1D8A">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0">
    <w:nsid w:val="7CD70E05"/>
    <w:multiLevelType w:val="singleLevel"/>
    <w:tmpl w:val="5B309744"/>
    <w:lvl w:ilvl="0">
      <w:start w:val="1"/>
      <w:numFmt w:val="none"/>
      <w:lvlText w:val="Note:"/>
      <w:legacy w:legacy="1" w:legacySpace="0" w:legacyIndent="720"/>
      <w:lvlJc w:val="left"/>
      <w:pPr>
        <w:ind w:left="720" w:hanging="720"/>
      </w:pPr>
      <w:rPr>
        <w:b/>
        <w:i w:val="0"/>
      </w:rPr>
    </w:lvl>
  </w:abstractNum>
  <w:abstractNum w:abstractNumId="21">
    <w:nsid w:val="7FF65194"/>
    <w:multiLevelType w:val="singleLevel"/>
    <w:tmpl w:val="5B309744"/>
    <w:lvl w:ilvl="0">
      <w:start w:val="1"/>
      <w:numFmt w:val="none"/>
      <w:lvlText w:val="Note:"/>
      <w:legacy w:legacy="1" w:legacySpace="0" w:legacyIndent="720"/>
      <w:lvlJc w:val="left"/>
      <w:pPr>
        <w:ind w:left="720" w:hanging="720"/>
      </w:pPr>
      <w:rPr>
        <w:b/>
        <w:i w:val="0"/>
      </w:rPr>
    </w:lvl>
  </w:abstractNum>
  <w:num w:numId="1">
    <w:abstractNumId w:val="8"/>
  </w:num>
  <w:num w:numId="2">
    <w:abstractNumId w:val="13"/>
  </w:num>
  <w:num w:numId="3">
    <w:abstractNumId w:val="1"/>
  </w:num>
  <w:num w:numId="4">
    <w:abstractNumId w:val="12"/>
  </w:num>
  <w:num w:numId="5">
    <w:abstractNumId w:val="3"/>
  </w:num>
  <w:num w:numId="6">
    <w:abstractNumId w:val="11"/>
  </w:num>
  <w:num w:numId="7">
    <w:abstractNumId w:val="10"/>
  </w:num>
  <w:num w:numId="8">
    <w:abstractNumId w:val="7"/>
  </w:num>
  <w:num w:numId="9">
    <w:abstractNumId w:val="20"/>
  </w:num>
  <w:num w:numId="10">
    <w:abstractNumId w:val="21"/>
  </w:num>
  <w:num w:numId="11">
    <w:abstractNumId w:val="18"/>
  </w:num>
  <w:num w:numId="12">
    <w:abstractNumId w:val="0"/>
  </w:num>
  <w:num w:numId="13">
    <w:abstractNumId w:val="17"/>
  </w:num>
  <w:num w:numId="14">
    <w:abstractNumId w:val="14"/>
  </w:num>
  <w:num w:numId="15">
    <w:abstractNumId w:val="9"/>
  </w:num>
  <w:num w:numId="16">
    <w:abstractNumId w:val="19"/>
  </w:num>
  <w:num w:numId="17">
    <w:abstractNumId w:val="5"/>
  </w:num>
  <w:num w:numId="18">
    <w:abstractNumId w:val="16"/>
  </w:num>
  <w:num w:numId="19">
    <w:abstractNumId w:val="2"/>
  </w:num>
  <w:num w:numId="20">
    <w:abstractNumId w:val="15"/>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5"/>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IM_Version" w:val="1.2.0"/>
    <w:docVar w:name="DocumentName" w:val="MD.050 - Database Extensions Design"/>
    <w:docVar w:name="MenuFileStack" w:val="AIM.mnu|aimMD.mnu|aimMD.mnu"/>
    <w:docVar w:name="MenuNameStack" w:val="Main Menu|Module Design and Build|MD.050 - Database Extensions Design"/>
    <w:docVar w:name="ProjectCode" w:val="AIM20DEV"/>
  </w:docVars>
  <w:rsids>
    <w:rsidRoot w:val="00582F1E"/>
    <w:rsid w:val="0000565D"/>
    <w:rsid w:val="000057BD"/>
    <w:rsid w:val="00007EA9"/>
    <w:rsid w:val="00011472"/>
    <w:rsid w:val="0001180E"/>
    <w:rsid w:val="000156C4"/>
    <w:rsid w:val="00015C7A"/>
    <w:rsid w:val="00016F92"/>
    <w:rsid w:val="00017D91"/>
    <w:rsid w:val="00023872"/>
    <w:rsid w:val="00026985"/>
    <w:rsid w:val="00027874"/>
    <w:rsid w:val="00031318"/>
    <w:rsid w:val="00033152"/>
    <w:rsid w:val="000338B6"/>
    <w:rsid w:val="00034AAF"/>
    <w:rsid w:val="00035C91"/>
    <w:rsid w:val="00036692"/>
    <w:rsid w:val="00037C06"/>
    <w:rsid w:val="0004356F"/>
    <w:rsid w:val="00047DDF"/>
    <w:rsid w:val="0005007B"/>
    <w:rsid w:val="000524FE"/>
    <w:rsid w:val="000534AF"/>
    <w:rsid w:val="00056EE4"/>
    <w:rsid w:val="000620AB"/>
    <w:rsid w:val="00062A2D"/>
    <w:rsid w:val="0006482A"/>
    <w:rsid w:val="00065C5D"/>
    <w:rsid w:val="000662E2"/>
    <w:rsid w:val="00070416"/>
    <w:rsid w:val="0007179F"/>
    <w:rsid w:val="00072745"/>
    <w:rsid w:val="000731D4"/>
    <w:rsid w:val="000747BA"/>
    <w:rsid w:val="000759CD"/>
    <w:rsid w:val="000772DC"/>
    <w:rsid w:val="00084212"/>
    <w:rsid w:val="00094D99"/>
    <w:rsid w:val="000A0746"/>
    <w:rsid w:val="000A0865"/>
    <w:rsid w:val="000A106A"/>
    <w:rsid w:val="000A13D6"/>
    <w:rsid w:val="000A14B4"/>
    <w:rsid w:val="000A7204"/>
    <w:rsid w:val="000A7917"/>
    <w:rsid w:val="000B22AD"/>
    <w:rsid w:val="000B5EC4"/>
    <w:rsid w:val="000B6E03"/>
    <w:rsid w:val="000C2B31"/>
    <w:rsid w:val="000C3B51"/>
    <w:rsid w:val="000C5703"/>
    <w:rsid w:val="000C7A71"/>
    <w:rsid w:val="000D0820"/>
    <w:rsid w:val="000D13ED"/>
    <w:rsid w:val="000D1D7E"/>
    <w:rsid w:val="000D43B6"/>
    <w:rsid w:val="000E0690"/>
    <w:rsid w:val="000E2EEF"/>
    <w:rsid w:val="000E46B3"/>
    <w:rsid w:val="000F099B"/>
    <w:rsid w:val="000F2BC5"/>
    <w:rsid w:val="000F6FAA"/>
    <w:rsid w:val="0010142A"/>
    <w:rsid w:val="00101D50"/>
    <w:rsid w:val="001051A1"/>
    <w:rsid w:val="00107090"/>
    <w:rsid w:val="00112392"/>
    <w:rsid w:val="00123088"/>
    <w:rsid w:val="00126BAD"/>
    <w:rsid w:val="00127902"/>
    <w:rsid w:val="001372FD"/>
    <w:rsid w:val="0014061C"/>
    <w:rsid w:val="00142316"/>
    <w:rsid w:val="0014313D"/>
    <w:rsid w:val="0014459B"/>
    <w:rsid w:val="001478A0"/>
    <w:rsid w:val="00150DD0"/>
    <w:rsid w:val="00151780"/>
    <w:rsid w:val="0015352A"/>
    <w:rsid w:val="00153FCF"/>
    <w:rsid w:val="001634FA"/>
    <w:rsid w:val="0016615C"/>
    <w:rsid w:val="00166486"/>
    <w:rsid w:val="00167718"/>
    <w:rsid w:val="00171D2A"/>
    <w:rsid w:val="00172956"/>
    <w:rsid w:val="00173EBF"/>
    <w:rsid w:val="001805BB"/>
    <w:rsid w:val="00181F55"/>
    <w:rsid w:val="00187151"/>
    <w:rsid w:val="001876E8"/>
    <w:rsid w:val="00187F2A"/>
    <w:rsid w:val="001942F9"/>
    <w:rsid w:val="00195E5E"/>
    <w:rsid w:val="001975FD"/>
    <w:rsid w:val="001A3C47"/>
    <w:rsid w:val="001A6767"/>
    <w:rsid w:val="001A6C1D"/>
    <w:rsid w:val="001A6E14"/>
    <w:rsid w:val="001B2A94"/>
    <w:rsid w:val="001B3272"/>
    <w:rsid w:val="001C199E"/>
    <w:rsid w:val="001C4FF4"/>
    <w:rsid w:val="001D01C5"/>
    <w:rsid w:val="001D0A15"/>
    <w:rsid w:val="001D2D32"/>
    <w:rsid w:val="001D50BC"/>
    <w:rsid w:val="001D51E0"/>
    <w:rsid w:val="001E0090"/>
    <w:rsid w:val="001E110A"/>
    <w:rsid w:val="001E1346"/>
    <w:rsid w:val="001E1539"/>
    <w:rsid w:val="001E2188"/>
    <w:rsid w:val="001E54FF"/>
    <w:rsid w:val="001F1246"/>
    <w:rsid w:val="001F3B31"/>
    <w:rsid w:val="001F46BB"/>
    <w:rsid w:val="001F5472"/>
    <w:rsid w:val="002000D4"/>
    <w:rsid w:val="00205F70"/>
    <w:rsid w:val="00211A7A"/>
    <w:rsid w:val="00215162"/>
    <w:rsid w:val="002176F3"/>
    <w:rsid w:val="00220C44"/>
    <w:rsid w:val="00226E4D"/>
    <w:rsid w:val="00227F62"/>
    <w:rsid w:val="0023001E"/>
    <w:rsid w:val="00230D2C"/>
    <w:rsid w:val="00231F79"/>
    <w:rsid w:val="0023418D"/>
    <w:rsid w:val="00243BD2"/>
    <w:rsid w:val="002448C6"/>
    <w:rsid w:val="0024588D"/>
    <w:rsid w:val="00246A32"/>
    <w:rsid w:val="00252DD3"/>
    <w:rsid w:val="00256326"/>
    <w:rsid w:val="002610F9"/>
    <w:rsid w:val="002625B5"/>
    <w:rsid w:val="00265A21"/>
    <w:rsid w:val="002709B8"/>
    <w:rsid w:val="00270D4C"/>
    <w:rsid w:val="00271CAE"/>
    <w:rsid w:val="00274550"/>
    <w:rsid w:val="0027486C"/>
    <w:rsid w:val="002758E0"/>
    <w:rsid w:val="00275AB9"/>
    <w:rsid w:val="00280D91"/>
    <w:rsid w:val="0028145D"/>
    <w:rsid w:val="002852D7"/>
    <w:rsid w:val="00293661"/>
    <w:rsid w:val="00293932"/>
    <w:rsid w:val="00297FC6"/>
    <w:rsid w:val="002A4A27"/>
    <w:rsid w:val="002B2435"/>
    <w:rsid w:val="002B3A8B"/>
    <w:rsid w:val="002B5B47"/>
    <w:rsid w:val="002C1B29"/>
    <w:rsid w:val="002C5681"/>
    <w:rsid w:val="002D0611"/>
    <w:rsid w:val="002D1627"/>
    <w:rsid w:val="002D58D6"/>
    <w:rsid w:val="002E07F2"/>
    <w:rsid w:val="002E14D2"/>
    <w:rsid w:val="002E3773"/>
    <w:rsid w:val="002E423B"/>
    <w:rsid w:val="002E57CB"/>
    <w:rsid w:val="00302439"/>
    <w:rsid w:val="0030494B"/>
    <w:rsid w:val="0030495D"/>
    <w:rsid w:val="00310410"/>
    <w:rsid w:val="00310498"/>
    <w:rsid w:val="00311774"/>
    <w:rsid w:val="003143BC"/>
    <w:rsid w:val="003143D4"/>
    <w:rsid w:val="00314D80"/>
    <w:rsid w:val="00317131"/>
    <w:rsid w:val="00317F71"/>
    <w:rsid w:val="00321515"/>
    <w:rsid w:val="003224F6"/>
    <w:rsid w:val="00323831"/>
    <w:rsid w:val="00325287"/>
    <w:rsid w:val="00330B33"/>
    <w:rsid w:val="00332263"/>
    <w:rsid w:val="00332DC9"/>
    <w:rsid w:val="003374BB"/>
    <w:rsid w:val="003376E0"/>
    <w:rsid w:val="00340D66"/>
    <w:rsid w:val="003410A4"/>
    <w:rsid w:val="00343CC1"/>
    <w:rsid w:val="00344029"/>
    <w:rsid w:val="00345113"/>
    <w:rsid w:val="0034636E"/>
    <w:rsid w:val="003513B2"/>
    <w:rsid w:val="003528E0"/>
    <w:rsid w:val="00352D26"/>
    <w:rsid w:val="00354D43"/>
    <w:rsid w:val="00355037"/>
    <w:rsid w:val="0035769E"/>
    <w:rsid w:val="00357EC5"/>
    <w:rsid w:val="003610CC"/>
    <w:rsid w:val="00361150"/>
    <w:rsid w:val="003613E6"/>
    <w:rsid w:val="00361A7F"/>
    <w:rsid w:val="00361C8D"/>
    <w:rsid w:val="0036342A"/>
    <w:rsid w:val="00367086"/>
    <w:rsid w:val="00370DE1"/>
    <w:rsid w:val="0037636B"/>
    <w:rsid w:val="00390804"/>
    <w:rsid w:val="00391DF4"/>
    <w:rsid w:val="00395EC9"/>
    <w:rsid w:val="00395F76"/>
    <w:rsid w:val="00396BC7"/>
    <w:rsid w:val="003A284D"/>
    <w:rsid w:val="003A30F2"/>
    <w:rsid w:val="003A3A17"/>
    <w:rsid w:val="003A4E7B"/>
    <w:rsid w:val="003A5FE1"/>
    <w:rsid w:val="003B11E9"/>
    <w:rsid w:val="003B1B73"/>
    <w:rsid w:val="003B29D9"/>
    <w:rsid w:val="003B2EE8"/>
    <w:rsid w:val="003B4008"/>
    <w:rsid w:val="003B57AF"/>
    <w:rsid w:val="003B66FC"/>
    <w:rsid w:val="003C0792"/>
    <w:rsid w:val="003C134D"/>
    <w:rsid w:val="003C2724"/>
    <w:rsid w:val="003C459C"/>
    <w:rsid w:val="003C781C"/>
    <w:rsid w:val="003D2873"/>
    <w:rsid w:val="003D77EF"/>
    <w:rsid w:val="003D7E4E"/>
    <w:rsid w:val="003E0949"/>
    <w:rsid w:val="003E405C"/>
    <w:rsid w:val="003F164A"/>
    <w:rsid w:val="003F1730"/>
    <w:rsid w:val="003F54B2"/>
    <w:rsid w:val="003F6EEC"/>
    <w:rsid w:val="00401D26"/>
    <w:rsid w:val="00410C5C"/>
    <w:rsid w:val="00410DE2"/>
    <w:rsid w:val="00413032"/>
    <w:rsid w:val="0041364A"/>
    <w:rsid w:val="00414259"/>
    <w:rsid w:val="00415F4E"/>
    <w:rsid w:val="00416BCC"/>
    <w:rsid w:val="004171F1"/>
    <w:rsid w:val="00417C4B"/>
    <w:rsid w:val="00421B6C"/>
    <w:rsid w:val="00422363"/>
    <w:rsid w:val="0042606E"/>
    <w:rsid w:val="004331C2"/>
    <w:rsid w:val="00436920"/>
    <w:rsid w:val="00440B94"/>
    <w:rsid w:val="00447677"/>
    <w:rsid w:val="00447ACE"/>
    <w:rsid w:val="004501EE"/>
    <w:rsid w:val="00450FCF"/>
    <w:rsid w:val="0045196D"/>
    <w:rsid w:val="004539B7"/>
    <w:rsid w:val="00456DA1"/>
    <w:rsid w:val="004603CA"/>
    <w:rsid w:val="0046220C"/>
    <w:rsid w:val="00464EF5"/>
    <w:rsid w:val="00467D21"/>
    <w:rsid w:val="00470577"/>
    <w:rsid w:val="004715BB"/>
    <w:rsid w:val="0047190F"/>
    <w:rsid w:val="00472E55"/>
    <w:rsid w:val="004841AE"/>
    <w:rsid w:val="00484F21"/>
    <w:rsid w:val="00490100"/>
    <w:rsid w:val="00491C83"/>
    <w:rsid w:val="004935A6"/>
    <w:rsid w:val="0049393B"/>
    <w:rsid w:val="0049426E"/>
    <w:rsid w:val="00495231"/>
    <w:rsid w:val="00495F34"/>
    <w:rsid w:val="004A18DB"/>
    <w:rsid w:val="004A33A2"/>
    <w:rsid w:val="004A4946"/>
    <w:rsid w:val="004A5731"/>
    <w:rsid w:val="004A5BB3"/>
    <w:rsid w:val="004B4E61"/>
    <w:rsid w:val="004B5E6A"/>
    <w:rsid w:val="004B7203"/>
    <w:rsid w:val="004D2DC3"/>
    <w:rsid w:val="004D530B"/>
    <w:rsid w:val="004D7D5F"/>
    <w:rsid w:val="004E0815"/>
    <w:rsid w:val="004E32CC"/>
    <w:rsid w:val="004E382C"/>
    <w:rsid w:val="004E529A"/>
    <w:rsid w:val="004F3227"/>
    <w:rsid w:val="004F44A1"/>
    <w:rsid w:val="004F5EE3"/>
    <w:rsid w:val="004F710F"/>
    <w:rsid w:val="00502FBB"/>
    <w:rsid w:val="00505AE4"/>
    <w:rsid w:val="005060A5"/>
    <w:rsid w:val="005068A3"/>
    <w:rsid w:val="00507128"/>
    <w:rsid w:val="005071E5"/>
    <w:rsid w:val="00507E27"/>
    <w:rsid w:val="005106B7"/>
    <w:rsid w:val="005122E0"/>
    <w:rsid w:val="00512B9B"/>
    <w:rsid w:val="00512D68"/>
    <w:rsid w:val="00514DDB"/>
    <w:rsid w:val="00515549"/>
    <w:rsid w:val="0051705D"/>
    <w:rsid w:val="00521369"/>
    <w:rsid w:val="00527086"/>
    <w:rsid w:val="005346F1"/>
    <w:rsid w:val="0053609B"/>
    <w:rsid w:val="0054169E"/>
    <w:rsid w:val="0054362F"/>
    <w:rsid w:val="005453CC"/>
    <w:rsid w:val="0054563F"/>
    <w:rsid w:val="00545F25"/>
    <w:rsid w:val="00551908"/>
    <w:rsid w:val="00551C1F"/>
    <w:rsid w:val="00552204"/>
    <w:rsid w:val="00554094"/>
    <w:rsid w:val="005550E7"/>
    <w:rsid w:val="005575CE"/>
    <w:rsid w:val="00560792"/>
    <w:rsid w:val="0056300F"/>
    <w:rsid w:val="00563551"/>
    <w:rsid w:val="00563FC7"/>
    <w:rsid w:val="00564BF6"/>
    <w:rsid w:val="00567D28"/>
    <w:rsid w:val="00571341"/>
    <w:rsid w:val="00572495"/>
    <w:rsid w:val="00572554"/>
    <w:rsid w:val="005759B9"/>
    <w:rsid w:val="00582824"/>
    <w:rsid w:val="00582F1E"/>
    <w:rsid w:val="00583B23"/>
    <w:rsid w:val="00591E13"/>
    <w:rsid w:val="0059773D"/>
    <w:rsid w:val="005A08F7"/>
    <w:rsid w:val="005A0FC8"/>
    <w:rsid w:val="005A2DED"/>
    <w:rsid w:val="005A327A"/>
    <w:rsid w:val="005A424D"/>
    <w:rsid w:val="005B1C2B"/>
    <w:rsid w:val="005B5AAE"/>
    <w:rsid w:val="005B6FEB"/>
    <w:rsid w:val="005C1CBE"/>
    <w:rsid w:val="005C1D1B"/>
    <w:rsid w:val="005C29A1"/>
    <w:rsid w:val="005C39DF"/>
    <w:rsid w:val="005C3F8E"/>
    <w:rsid w:val="005C4AFE"/>
    <w:rsid w:val="005C51DA"/>
    <w:rsid w:val="005D046A"/>
    <w:rsid w:val="005D1C21"/>
    <w:rsid w:val="005D5196"/>
    <w:rsid w:val="005D6E59"/>
    <w:rsid w:val="005E2812"/>
    <w:rsid w:val="005E2BA8"/>
    <w:rsid w:val="005E7A3B"/>
    <w:rsid w:val="005F2738"/>
    <w:rsid w:val="005F2A56"/>
    <w:rsid w:val="005F5DEF"/>
    <w:rsid w:val="005F6228"/>
    <w:rsid w:val="00601A5D"/>
    <w:rsid w:val="006026CC"/>
    <w:rsid w:val="00603D0F"/>
    <w:rsid w:val="00604F33"/>
    <w:rsid w:val="00607CDA"/>
    <w:rsid w:val="006109E4"/>
    <w:rsid w:val="00611847"/>
    <w:rsid w:val="00614FD3"/>
    <w:rsid w:val="0062032E"/>
    <w:rsid w:val="00620570"/>
    <w:rsid w:val="00620FBB"/>
    <w:rsid w:val="00621E69"/>
    <w:rsid w:val="006225C7"/>
    <w:rsid w:val="0063051C"/>
    <w:rsid w:val="0063148C"/>
    <w:rsid w:val="00634C79"/>
    <w:rsid w:val="00634D4D"/>
    <w:rsid w:val="00644875"/>
    <w:rsid w:val="00644BFE"/>
    <w:rsid w:val="00646325"/>
    <w:rsid w:val="006509F7"/>
    <w:rsid w:val="00652B92"/>
    <w:rsid w:val="00653435"/>
    <w:rsid w:val="006549BF"/>
    <w:rsid w:val="00656127"/>
    <w:rsid w:val="006570FE"/>
    <w:rsid w:val="006575B0"/>
    <w:rsid w:val="00660CAB"/>
    <w:rsid w:val="00662A7E"/>
    <w:rsid w:val="00664CFC"/>
    <w:rsid w:val="00666DA4"/>
    <w:rsid w:val="0067305D"/>
    <w:rsid w:val="0067344B"/>
    <w:rsid w:val="00673C7E"/>
    <w:rsid w:val="0067402C"/>
    <w:rsid w:val="00674043"/>
    <w:rsid w:val="0067544E"/>
    <w:rsid w:val="00675570"/>
    <w:rsid w:val="00677B31"/>
    <w:rsid w:val="0068114B"/>
    <w:rsid w:val="0068415C"/>
    <w:rsid w:val="006929B4"/>
    <w:rsid w:val="0069306D"/>
    <w:rsid w:val="0069427E"/>
    <w:rsid w:val="006947EE"/>
    <w:rsid w:val="006A1572"/>
    <w:rsid w:val="006A2293"/>
    <w:rsid w:val="006A2490"/>
    <w:rsid w:val="006A2C08"/>
    <w:rsid w:val="006A39B5"/>
    <w:rsid w:val="006A3BA7"/>
    <w:rsid w:val="006B1F50"/>
    <w:rsid w:val="006B225C"/>
    <w:rsid w:val="006B3721"/>
    <w:rsid w:val="006B4A51"/>
    <w:rsid w:val="006B6072"/>
    <w:rsid w:val="006B6721"/>
    <w:rsid w:val="006B708B"/>
    <w:rsid w:val="006C0C18"/>
    <w:rsid w:val="006C15AD"/>
    <w:rsid w:val="006C5BC3"/>
    <w:rsid w:val="006C5EFB"/>
    <w:rsid w:val="006C6C87"/>
    <w:rsid w:val="006C7837"/>
    <w:rsid w:val="006D0E14"/>
    <w:rsid w:val="006D1EDB"/>
    <w:rsid w:val="006D2599"/>
    <w:rsid w:val="006D6F7D"/>
    <w:rsid w:val="006E3209"/>
    <w:rsid w:val="006E3E8A"/>
    <w:rsid w:val="006E4266"/>
    <w:rsid w:val="006E733F"/>
    <w:rsid w:val="006F2EA3"/>
    <w:rsid w:val="006F4D22"/>
    <w:rsid w:val="006F4F9C"/>
    <w:rsid w:val="006F5710"/>
    <w:rsid w:val="006F58A9"/>
    <w:rsid w:val="006F6505"/>
    <w:rsid w:val="007005C4"/>
    <w:rsid w:val="00703DBE"/>
    <w:rsid w:val="00707CFD"/>
    <w:rsid w:val="007111DA"/>
    <w:rsid w:val="00714B7F"/>
    <w:rsid w:val="00715CC1"/>
    <w:rsid w:val="00724888"/>
    <w:rsid w:val="00725358"/>
    <w:rsid w:val="00725A5A"/>
    <w:rsid w:val="00731D1F"/>
    <w:rsid w:val="007332DF"/>
    <w:rsid w:val="00733CC6"/>
    <w:rsid w:val="00735310"/>
    <w:rsid w:val="00740638"/>
    <w:rsid w:val="007416A5"/>
    <w:rsid w:val="00743BF7"/>
    <w:rsid w:val="0075075C"/>
    <w:rsid w:val="00753DD0"/>
    <w:rsid w:val="00753FB1"/>
    <w:rsid w:val="007565C9"/>
    <w:rsid w:val="00756E4F"/>
    <w:rsid w:val="00760064"/>
    <w:rsid w:val="00764013"/>
    <w:rsid w:val="00764798"/>
    <w:rsid w:val="00765928"/>
    <w:rsid w:val="00770C85"/>
    <w:rsid w:val="00772BE3"/>
    <w:rsid w:val="00774E6D"/>
    <w:rsid w:val="00774EAE"/>
    <w:rsid w:val="00776401"/>
    <w:rsid w:val="007817DB"/>
    <w:rsid w:val="0078481B"/>
    <w:rsid w:val="00786A23"/>
    <w:rsid w:val="00791729"/>
    <w:rsid w:val="00793C3C"/>
    <w:rsid w:val="00795CFE"/>
    <w:rsid w:val="007A1F96"/>
    <w:rsid w:val="007A38F8"/>
    <w:rsid w:val="007A3A17"/>
    <w:rsid w:val="007A71EA"/>
    <w:rsid w:val="007B06B1"/>
    <w:rsid w:val="007B219B"/>
    <w:rsid w:val="007B344E"/>
    <w:rsid w:val="007B6985"/>
    <w:rsid w:val="007B6D48"/>
    <w:rsid w:val="007B77DC"/>
    <w:rsid w:val="007C0889"/>
    <w:rsid w:val="007C23D4"/>
    <w:rsid w:val="007C66E4"/>
    <w:rsid w:val="007D00B3"/>
    <w:rsid w:val="007D34F8"/>
    <w:rsid w:val="007D46BB"/>
    <w:rsid w:val="007D7C0C"/>
    <w:rsid w:val="007D7C52"/>
    <w:rsid w:val="007E3B2D"/>
    <w:rsid w:val="007E5E85"/>
    <w:rsid w:val="007F6585"/>
    <w:rsid w:val="007F79E0"/>
    <w:rsid w:val="00803BF5"/>
    <w:rsid w:val="00804386"/>
    <w:rsid w:val="00804AC1"/>
    <w:rsid w:val="00806568"/>
    <w:rsid w:val="00807FCB"/>
    <w:rsid w:val="00811AFA"/>
    <w:rsid w:val="00812CF5"/>
    <w:rsid w:val="00813962"/>
    <w:rsid w:val="008141E5"/>
    <w:rsid w:val="00822704"/>
    <w:rsid w:val="00827DCB"/>
    <w:rsid w:val="00827ED5"/>
    <w:rsid w:val="00833020"/>
    <w:rsid w:val="00833685"/>
    <w:rsid w:val="008361FB"/>
    <w:rsid w:val="0083641C"/>
    <w:rsid w:val="00837F4B"/>
    <w:rsid w:val="00840890"/>
    <w:rsid w:val="0084199D"/>
    <w:rsid w:val="008430C2"/>
    <w:rsid w:val="00843572"/>
    <w:rsid w:val="0084357D"/>
    <w:rsid w:val="00843A27"/>
    <w:rsid w:val="00845C59"/>
    <w:rsid w:val="0084610D"/>
    <w:rsid w:val="00851F9F"/>
    <w:rsid w:val="00853A27"/>
    <w:rsid w:val="00855451"/>
    <w:rsid w:val="00857CC4"/>
    <w:rsid w:val="00860B6F"/>
    <w:rsid w:val="00862065"/>
    <w:rsid w:val="00865297"/>
    <w:rsid w:val="00867508"/>
    <w:rsid w:val="008678EC"/>
    <w:rsid w:val="00876661"/>
    <w:rsid w:val="00877B4E"/>
    <w:rsid w:val="008801A9"/>
    <w:rsid w:val="008825F2"/>
    <w:rsid w:val="00885F4A"/>
    <w:rsid w:val="00887FF3"/>
    <w:rsid w:val="00892D0F"/>
    <w:rsid w:val="00892E2B"/>
    <w:rsid w:val="00893443"/>
    <w:rsid w:val="008967E6"/>
    <w:rsid w:val="00896D63"/>
    <w:rsid w:val="008A2D30"/>
    <w:rsid w:val="008A41BD"/>
    <w:rsid w:val="008A5438"/>
    <w:rsid w:val="008A7341"/>
    <w:rsid w:val="008B0D2D"/>
    <w:rsid w:val="008B1B9D"/>
    <w:rsid w:val="008B2123"/>
    <w:rsid w:val="008B2FCB"/>
    <w:rsid w:val="008B50DF"/>
    <w:rsid w:val="008B7A42"/>
    <w:rsid w:val="008C04B1"/>
    <w:rsid w:val="008C167A"/>
    <w:rsid w:val="008C1D40"/>
    <w:rsid w:val="008C1D5E"/>
    <w:rsid w:val="008C25E5"/>
    <w:rsid w:val="008C264F"/>
    <w:rsid w:val="008D31A4"/>
    <w:rsid w:val="008D5955"/>
    <w:rsid w:val="008D5C5E"/>
    <w:rsid w:val="008E0FBA"/>
    <w:rsid w:val="008E208E"/>
    <w:rsid w:val="008E4840"/>
    <w:rsid w:val="008E5C35"/>
    <w:rsid w:val="008F0F1F"/>
    <w:rsid w:val="008F4676"/>
    <w:rsid w:val="008F4F51"/>
    <w:rsid w:val="008F5C00"/>
    <w:rsid w:val="008F736E"/>
    <w:rsid w:val="008F77AF"/>
    <w:rsid w:val="00902BF5"/>
    <w:rsid w:val="009030C0"/>
    <w:rsid w:val="009030DA"/>
    <w:rsid w:val="00904ACA"/>
    <w:rsid w:val="00905F8F"/>
    <w:rsid w:val="0090741E"/>
    <w:rsid w:val="00911164"/>
    <w:rsid w:val="00911870"/>
    <w:rsid w:val="00913A07"/>
    <w:rsid w:val="00914008"/>
    <w:rsid w:val="00915AA9"/>
    <w:rsid w:val="00927C4C"/>
    <w:rsid w:val="00932E88"/>
    <w:rsid w:val="00944489"/>
    <w:rsid w:val="0095052D"/>
    <w:rsid w:val="00952A1F"/>
    <w:rsid w:val="00953708"/>
    <w:rsid w:val="009621C2"/>
    <w:rsid w:val="009637DF"/>
    <w:rsid w:val="00963B95"/>
    <w:rsid w:val="00966161"/>
    <w:rsid w:val="009667F0"/>
    <w:rsid w:val="00971AE1"/>
    <w:rsid w:val="009817B1"/>
    <w:rsid w:val="00994BBD"/>
    <w:rsid w:val="0099754D"/>
    <w:rsid w:val="009A415B"/>
    <w:rsid w:val="009A5B36"/>
    <w:rsid w:val="009B5991"/>
    <w:rsid w:val="009B7410"/>
    <w:rsid w:val="009C6B1B"/>
    <w:rsid w:val="009C72C4"/>
    <w:rsid w:val="009C7C36"/>
    <w:rsid w:val="009D1234"/>
    <w:rsid w:val="009D35A6"/>
    <w:rsid w:val="009D693B"/>
    <w:rsid w:val="009D771E"/>
    <w:rsid w:val="009E1443"/>
    <w:rsid w:val="009E78DA"/>
    <w:rsid w:val="009F0C49"/>
    <w:rsid w:val="009F135A"/>
    <w:rsid w:val="009F3CD7"/>
    <w:rsid w:val="009F7196"/>
    <w:rsid w:val="00A024DC"/>
    <w:rsid w:val="00A038B1"/>
    <w:rsid w:val="00A12475"/>
    <w:rsid w:val="00A1661A"/>
    <w:rsid w:val="00A16810"/>
    <w:rsid w:val="00A177F5"/>
    <w:rsid w:val="00A2029B"/>
    <w:rsid w:val="00A232C5"/>
    <w:rsid w:val="00A3003E"/>
    <w:rsid w:val="00A30172"/>
    <w:rsid w:val="00A33C8B"/>
    <w:rsid w:val="00A34E43"/>
    <w:rsid w:val="00A36275"/>
    <w:rsid w:val="00A42BD9"/>
    <w:rsid w:val="00A47555"/>
    <w:rsid w:val="00A559A1"/>
    <w:rsid w:val="00A668A7"/>
    <w:rsid w:val="00A70127"/>
    <w:rsid w:val="00A70939"/>
    <w:rsid w:val="00A710F0"/>
    <w:rsid w:val="00A7211A"/>
    <w:rsid w:val="00A72868"/>
    <w:rsid w:val="00A76EEE"/>
    <w:rsid w:val="00A825E4"/>
    <w:rsid w:val="00A83ADF"/>
    <w:rsid w:val="00A8620A"/>
    <w:rsid w:val="00A934A7"/>
    <w:rsid w:val="00AA1EDF"/>
    <w:rsid w:val="00AA32CD"/>
    <w:rsid w:val="00AA7EA7"/>
    <w:rsid w:val="00AB26B3"/>
    <w:rsid w:val="00AB2ACA"/>
    <w:rsid w:val="00AB338A"/>
    <w:rsid w:val="00AC4B0F"/>
    <w:rsid w:val="00AC5282"/>
    <w:rsid w:val="00AC565F"/>
    <w:rsid w:val="00AD03EA"/>
    <w:rsid w:val="00AD1904"/>
    <w:rsid w:val="00AE1EE1"/>
    <w:rsid w:val="00AE448E"/>
    <w:rsid w:val="00AE4546"/>
    <w:rsid w:val="00AE6C6D"/>
    <w:rsid w:val="00AE6FB7"/>
    <w:rsid w:val="00AF053F"/>
    <w:rsid w:val="00AF14B6"/>
    <w:rsid w:val="00AF1510"/>
    <w:rsid w:val="00AF2944"/>
    <w:rsid w:val="00AF2DE3"/>
    <w:rsid w:val="00AF3A6A"/>
    <w:rsid w:val="00AF57C0"/>
    <w:rsid w:val="00B06670"/>
    <w:rsid w:val="00B17107"/>
    <w:rsid w:val="00B20A93"/>
    <w:rsid w:val="00B20BF7"/>
    <w:rsid w:val="00B21B2D"/>
    <w:rsid w:val="00B23C3B"/>
    <w:rsid w:val="00B2417A"/>
    <w:rsid w:val="00B301E8"/>
    <w:rsid w:val="00B30644"/>
    <w:rsid w:val="00B33A9D"/>
    <w:rsid w:val="00B34B21"/>
    <w:rsid w:val="00B360E9"/>
    <w:rsid w:val="00B37369"/>
    <w:rsid w:val="00B37FB8"/>
    <w:rsid w:val="00B43196"/>
    <w:rsid w:val="00B43DBE"/>
    <w:rsid w:val="00B44EDF"/>
    <w:rsid w:val="00B460CA"/>
    <w:rsid w:val="00B51A73"/>
    <w:rsid w:val="00B51FDA"/>
    <w:rsid w:val="00B57325"/>
    <w:rsid w:val="00B658F4"/>
    <w:rsid w:val="00B704BF"/>
    <w:rsid w:val="00B71F77"/>
    <w:rsid w:val="00B7447B"/>
    <w:rsid w:val="00B74F77"/>
    <w:rsid w:val="00B75061"/>
    <w:rsid w:val="00B7682A"/>
    <w:rsid w:val="00B82D86"/>
    <w:rsid w:val="00B8445A"/>
    <w:rsid w:val="00B84F54"/>
    <w:rsid w:val="00B85C15"/>
    <w:rsid w:val="00B9111B"/>
    <w:rsid w:val="00B92998"/>
    <w:rsid w:val="00B938C6"/>
    <w:rsid w:val="00B973C5"/>
    <w:rsid w:val="00B97469"/>
    <w:rsid w:val="00BA0C7B"/>
    <w:rsid w:val="00BA1730"/>
    <w:rsid w:val="00BA7A19"/>
    <w:rsid w:val="00BB6B99"/>
    <w:rsid w:val="00BC07E5"/>
    <w:rsid w:val="00BC4274"/>
    <w:rsid w:val="00BC4E06"/>
    <w:rsid w:val="00BC7E49"/>
    <w:rsid w:val="00BD5EEA"/>
    <w:rsid w:val="00BD6E8A"/>
    <w:rsid w:val="00BE18CE"/>
    <w:rsid w:val="00BE19A1"/>
    <w:rsid w:val="00BE1BC5"/>
    <w:rsid w:val="00BE5E15"/>
    <w:rsid w:val="00BE74AF"/>
    <w:rsid w:val="00BF0CAB"/>
    <w:rsid w:val="00BF5E41"/>
    <w:rsid w:val="00BF759A"/>
    <w:rsid w:val="00BF7D03"/>
    <w:rsid w:val="00C03BDB"/>
    <w:rsid w:val="00C04546"/>
    <w:rsid w:val="00C1280C"/>
    <w:rsid w:val="00C143EC"/>
    <w:rsid w:val="00C14603"/>
    <w:rsid w:val="00C2001B"/>
    <w:rsid w:val="00C23B8E"/>
    <w:rsid w:val="00C23FF2"/>
    <w:rsid w:val="00C25BD2"/>
    <w:rsid w:val="00C26BBC"/>
    <w:rsid w:val="00C27E58"/>
    <w:rsid w:val="00C36CF0"/>
    <w:rsid w:val="00C4115B"/>
    <w:rsid w:val="00C53D74"/>
    <w:rsid w:val="00C542D0"/>
    <w:rsid w:val="00C5437B"/>
    <w:rsid w:val="00C54BEB"/>
    <w:rsid w:val="00C62B29"/>
    <w:rsid w:val="00C642A8"/>
    <w:rsid w:val="00C74573"/>
    <w:rsid w:val="00C767C9"/>
    <w:rsid w:val="00C77B97"/>
    <w:rsid w:val="00C92B59"/>
    <w:rsid w:val="00C956F1"/>
    <w:rsid w:val="00C9660B"/>
    <w:rsid w:val="00C97D1C"/>
    <w:rsid w:val="00CA17D9"/>
    <w:rsid w:val="00CA4DA5"/>
    <w:rsid w:val="00CA6BB9"/>
    <w:rsid w:val="00CB0F34"/>
    <w:rsid w:val="00CB30E4"/>
    <w:rsid w:val="00CC1B99"/>
    <w:rsid w:val="00CD3F8B"/>
    <w:rsid w:val="00CD425E"/>
    <w:rsid w:val="00CD6CE0"/>
    <w:rsid w:val="00CD74F1"/>
    <w:rsid w:val="00CE2A03"/>
    <w:rsid w:val="00CE5A60"/>
    <w:rsid w:val="00CE6A80"/>
    <w:rsid w:val="00CF65FD"/>
    <w:rsid w:val="00D0088C"/>
    <w:rsid w:val="00D00CF8"/>
    <w:rsid w:val="00D03A66"/>
    <w:rsid w:val="00D0649A"/>
    <w:rsid w:val="00D14B70"/>
    <w:rsid w:val="00D15655"/>
    <w:rsid w:val="00D17166"/>
    <w:rsid w:val="00D17C1A"/>
    <w:rsid w:val="00D17E64"/>
    <w:rsid w:val="00D24856"/>
    <w:rsid w:val="00D25201"/>
    <w:rsid w:val="00D30196"/>
    <w:rsid w:val="00D302B0"/>
    <w:rsid w:val="00D30937"/>
    <w:rsid w:val="00D37777"/>
    <w:rsid w:val="00D44C36"/>
    <w:rsid w:val="00D454AA"/>
    <w:rsid w:val="00D50044"/>
    <w:rsid w:val="00D5163A"/>
    <w:rsid w:val="00D55E10"/>
    <w:rsid w:val="00D574B5"/>
    <w:rsid w:val="00D631D1"/>
    <w:rsid w:val="00D642C7"/>
    <w:rsid w:val="00D65144"/>
    <w:rsid w:val="00D65BB8"/>
    <w:rsid w:val="00D664E5"/>
    <w:rsid w:val="00D71771"/>
    <w:rsid w:val="00D72EAB"/>
    <w:rsid w:val="00D74858"/>
    <w:rsid w:val="00D75ECA"/>
    <w:rsid w:val="00D77293"/>
    <w:rsid w:val="00D808BB"/>
    <w:rsid w:val="00D80A1F"/>
    <w:rsid w:val="00D839FB"/>
    <w:rsid w:val="00D850DB"/>
    <w:rsid w:val="00D91911"/>
    <w:rsid w:val="00D91BAE"/>
    <w:rsid w:val="00D9284E"/>
    <w:rsid w:val="00D94C1C"/>
    <w:rsid w:val="00D954FF"/>
    <w:rsid w:val="00D9760C"/>
    <w:rsid w:val="00D97D39"/>
    <w:rsid w:val="00DA5492"/>
    <w:rsid w:val="00DA58B7"/>
    <w:rsid w:val="00DA7CB8"/>
    <w:rsid w:val="00DB0EE8"/>
    <w:rsid w:val="00DB1D94"/>
    <w:rsid w:val="00DB1FE0"/>
    <w:rsid w:val="00DB3616"/>
    <w:rsid w:val="00DB42BD"/>
    <w:rsid w:val="00DB5206"/>
    <w:rsid w:val="00DB6100"/>
    <w:rsid w:val="00DB64D5"/>
    <w:rsid w:val="00DB7203"/>
    <w:rsid w:val="00DC2A94"/>
    <w:rsid w:val="00DC62D2"/>
    <w:rsid w:val="00DC7418"/>
    <w:rsid w:val="00DD56CA"/>
    <w:rsid w:val="00DD71E6"/>
    <w:rsid w:val="00DE24D0"/>
    <w:rsid w:val="00DE3C26"/>
    <w:rsid w:val="00DF000C"/>
    <w:rsid w:val="00DF033D"/>
    <w:rsid w:val="00DF2C4D"/>
    <w:rsid w:val="00E02953"/>
    <w:rsid w:val="00E0533B"/>
    <w:rsid w:val="00E06634"/>
    <w:rsid w:val="00E1048B"/>
    <w:rsid w:val="00E152AF"/>
    <w:rsid w:val="00E16AFF"/>
    <w:rsid w:val="00E17018"/>
    <w:rsid w:val="00E203F9"/>
    <w:rsid w:val="00E227F6"/>
    <w:rsid w:val="00E25443"/>
    <w:rsid w:val="00E307D1"/>
    <w:rsid w:val="00E30EB8"/>
    <w:rsid w:val="00E3340F"/>
    <w:rsid w:val="00E339A9"/>
    <w:rsid w:val="00E33CB2"/>
    <w:rsid w:val="00E34327"/>
    <w:rsid w:val="00E3434E"/>
    <w:rsid w:val="00E35F65"/>
    <w:rsid w:val="00E36D4B"/>
    <w:rsid w:val="00E4095B"/>
    <w:rsid w:val="00E419A7"/>
    <w:rsid w:val="00E43F96"/>
    <w:rsid w:val="00E526AF"/>
    <w:rsid w:val="00E536A7"/>
    <w:rsid w:val="00E60BE5"/>
    <w:rsid w:val="00E616CB"/>
    <w:rsid w:val="00E6179A"/>
    <w:rsid w:val="00E62A8A"/>
    <w:rsid w:val="00E64398"/>
    <w:rsid w:val="00E64CCA"/>
    <w:rsid w:val="00E65813"/>
    <w:rsid w:val="00E673DB"/>
    <w:rsid w:val="00E6779C"/>
    <w:rsid w:val="00E67B1E"/>
    <w:rsid w:val="00E725CE"/>
    <w:rsid w:val="00E76F46"/>
    <w:rsid w:val="00E8127A"/>
    <w:rsid w:val="00E86042"/>
    <w:rsid w:val="00E87385"/>
    <w:rsid w:val="00E9026B"/>
    <w:rsid w:val="00E94BC2"/>
    <w:rsid w:val="00E966C2"/>
    <w:rsid w:val="00EA35DC"/>
    <w:rsid w:val="00EA4AF7"/>
    <w:rsid w:val="00EA6D15"/>
    <w:rsid w:val="00EA73D1"/>
    <w:rsid w:val="00EB0686"/>
    <w:rsid w:val="00EB23BB"/>
    <w:rsid w:val="00EB3E4F"/>
    <w:rsid w:val="00EB4D9F"/>
    <w:rsid w:val="00EB7362"/>
    <w:rsid w:val="00EB7B67"/>
    <w:rsid w:val="00EC2AF1"/>
    <w:rsid w:val="00EC4937"/>
    <w:rsid w:val="00EC5CDA"/>
    <w:rsid w:val="00EC5EF6"/>
    <w:rsid w:val="00EC71E6"/>
    <w:rsid w:val="00ED025B"/>
    <w:rsid w:val="00ED121F"/>
    <w:rsid w:val="00ED213F"/>
    <w:rsid w:val="00ED648D"/>
    <w:rsid w:val="00EE0D4F"/>
    <w:rsid w:val="00EE17B6"/>
    <w:rsid w:val="00EE4F9E"/>
    <w:rsid w:val="00EE62DE"/>
    <w:rsid w:val="00EF02F6"/>
    <w:rsid w:val="00EF2592"/>
    <w:rsid w:val="00EF311C"/>
    <w:rsid w:val="00EF3A78"/>
    <w:rsid w:val="00F00EFB"/>
    <w:rsid w:val="00F0242D"/>
    <w:rsid w:val="00F0258B"/>
    <w:rsid w:val="00F11174"/>
    <w:rsid w:val="00F11F9E"/>
    <w:rsid w:val="00F14F05"/>
    <w:rsid w:val="00F240E1"/>
    <w:rsid w:val="00F270EB"/>
    <w:rsid w:val="00F318B6"/>
    <w:rsid w:val="00F33260"/>
    <w:rsid w:val="00F36973"/>
    <w:rsid w:val="00F370C6"/>
    <w:rsid w:val="00F5057D"/>
    <w:rsid w:val="00F50795"/>
    <w:rsid w:val="00F507EE"/>
    <w:rsid w:val="00F50D64"/>
    <w:rsid w:val="00F51174"/>
    <w:rsid w:val="00F54786"/>
    <w:rsid w:val="00F56C5C"/>
    <w:rsid w:val="00F62E95"/>
    <w:rsid w:val="00F63670"/>
    <w:rsid w:val="00F66E2C"/>
    <w:rsid w:val="00F8181B"/>
    <w:rsid w:val="00F86687"/>
    <w:rsid w:val="00F9090F"/>
    <w:rsid w:val="00F91ACA"/>
    <w:rsid w:val="00F9307D"/>
    <w:rsid w:val="00F945B5"/>
    <w:rsid w:val="00F950BA"/>
    <w:rsid w:val="00F95898"/>
    <w:rsid w:val="00FA4E49"/>
    <w:rsid w:val="00FA623C"/>
    <w:rsid w:val="00FA692F"/>
    <w:rsid w:val="00FA70A1"/>
    <w:rsid w:val="00FA7985"/>
    <w:rsid w:val="00FA7A78"/>
    <w:rsid w:val="00FB531B"/>
    <w:rsid w:val="00FC6ABB"/>
    <w:rsid w:val="00FD1D36"/>
    <w:rsid w:val="00FD4ABC"/>
    <w:rsid w:val="00FD5B65"/>
    <w:rsid w:val="00FE0884"/>
    <w:rsid w:val="00FE4C78"/>
    <w:rsid w:val="00FE66A2"/>
    <w:rsid w:val="00FE7BA2"/>
    <w:rsid w:val="00FF3867"/>
    <w:rsid w:val="00FF6F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D29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overflowPunct w:val="0"/>
      <w:autoSpaceDE w:val="0"/>
      <w:autoSpaceDN w:val="0"/>
      <w:adjustRightInd w:val="0"/>
      <w:textAlignment w:val="baseline"/>
    </w:pPr>
    <w:rPr>
      <w:rFonts w:ascii="Book Antiqua" w:hAnsi="Book Antiqua"/>
    </w:rPr>
  </w:style>
  <w:style w:type="paragraph" w:styleId="1">
    <w:name w:val="heading 1"/>
    <w:basedOn w:val="a"/>
    <w:next w:val="a0"/>
    <w:qFormat/>
    <w:pPr>
      <w:keepNext/>
      <w:keepLines/>
      <w:tabs>
        <w:tab w:val="left" w:pos="2520"/>
      </w:tabs>
      <w:spacing w:after="960"/>
      <w:ind w:right="720"/>
      <w:outlineLvl w:val="0"/>
    </w:pPr>
    <w:rPr>
      <w:sz w:val="60"/>
    </w:rPr>
  </w:style>
  <w:style w:type="paragraph" w:styleId="2">
    <w:name w:val="heading 2"/>
    <w:aliases w:val="HD2"/>
    <w:basedOn w:val="a0"/>
    <w:next w:val="a0"/>
    <w:qFormat/>
    <w:pPr>
      <w:keepNext/>
      <w:keepLines/>
      <w:pageBreakBefore/>
      <w:pBdr>
        <w:top w:val="single" w:sz="48" w:space="4" w:color="auto"/>
      </w:pBdr>
      <w:ind w:left="0"/>
      <w:outlineLvl w:val="1"/>
    </w:pPr>
    <w:rPr>
      <w:b/>
      <w:sz w:val="28"/>
    </w:rPr>
  </w:style>
  <w:style w:type="paragraph" w:styleId="3">
    <w:name w:val="heading 3"/>
    <w:basedOn w:val="a0"/>
    <w:next w:val="a0"/>
    <w:qFormat/>
    <w:pPr>
      <w:keepNext/>
      <w:keepLines/>
      <w:ind w:left="0"/>
      <w:outlineLvl w:val="2"/>
    </w:pPr>
    <w:rPr>
      <w:b/>
      <w:sz w:val="24"/>
    </w:rPr>
  </w:style>
  <w:style w:type="paragraph" w:styleId="4">
    <w:name w:val="heading 4"/>
    <w:aliases w:val="h4,bullet,bl,bb,PIM 4,H4,Level 2 - a"/>
    <w:basedOn w:val="a0"/>
    <w:next w:val="a0"/>
    <w:link w:val="40"/>
    <w:qFormat/>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pPr>
      <w:keepNext/>
      <w:keepLines/>
      <w:outlineLvl w:val="4"/>
    </w:pPr>
    <w:rPr>
      <w:b/>
      <w:i/>
    </w:rPr>
  </w:style>
  <w:style w:type="paragraph" w:styleId="6">
    <w:name w:val="heading 6"/>
    <w:basedOn w:val="a"/>
    <w:next w:val="a1"/>
    <w:qFormat/>
    <w:pPr>
      <w:ind w:left="720"/>
      <w:outlineLvl w:val="5"/>
    </w:pPr>
    <w:rPr>
      <w:rFonts w:ascii="Times" w:hAnsi="Times"/>
      <w:u w:val="single"/>
    </w:rPr>
  </w:style>
  <w:style w:type="paragraph" w:styleId="7">
    <w:name w:val="heading 7"/>
    <w:basedOn w:val="a"/>
    <w:next w:val="a1"/>
    <w:qFormat/>
    <w:pPr>
      <w:ind w:left="720"/>
      <w:outlineLvl w:val="6"/>
    </w:pPr>
    <w:rPr>
      <w:rFonts w:ascii="Times" w:hAnsi="Times"/>
      <w:i/>
    </w:rPr>
  </w:style>
  <w:style w:type="paragraph" w:styleId="8">
    <w:name w:val="heading 8"/>
    <w:basedOn w:val="a"/>
    <w:next w:val="a1"/>
    <w:qFormat/>
    <w:pPr>
      <w:ind w:left="720"/>
      <w:outlineLvl w:val="7"/>
    </w:pPr>
    <w:rPr>
      <w:rFonts w:ascii="Times" w:hAnsi="Times"/>
      <w:i/>
    </w:rPr>
  </w:style>
  <w:style w:type="paragraph" w:styleId="9">
    <w:name w:val="heading 9"/>
    <w:basedOn w:val="a"/>
    <w:next w:val="a1"/>
    <w:qFormat/>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bt,?y???????????¨¬???????¡§??|?,?y????,?y?????,???????¡§?????????¨¬??????????¨¬??|??????¨¬??o??????¨¬??|??????¡ì???????¨¬?????¨¬???????¨¬??o??????¡ì???????¨¬?|?,?ndrad?ndrad,?ndrad,para...,????,?y????×?,建议书标准,?y???????¨,contents"/>
    <w:basedOn w:val="a"/>
    <w:link w:val="a5"/>
    <w:pPr>
      <w:spacing w:before="120" w:after="120"/>
      <w:ind w:left="2520"/>
    </w:pPr>
  </w:style>
  <w:style w:type="paragraph" w:styleId="a1">
    <w:name w:val="Normal Indent"/>
    <w:basedOn w:val="a"/>
    <w:pPr>
      <w:ind w:left="720"/>
    </w:pPr>
  </w:style>
  <w:style w:type="paragraph" w:styleId="50">
    <w:name w:val="toc 5"/>
    <w:basedOn w:val="a"/>
    <w:next w:val="a"/>
    <w:semiHidden/>
    <w:pPr>
      <w:ind w:left="800"/>
    </w:pPr>
    <w:rPr>
      <w:rFonts w:asciiTheme="minorHAnsi" w:hAnsiTheme="minorHAnsi"/>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0"/>
    <w:pPr>
      <w:keepLines/>
      <w:spacing w:before="60" w:after="60"/>
      <w:ind w:left="3096" w:hanging="216"/>
    </w:pPr>
  </w:style>
  <w:style w:type="paragraph" w:styleId="30">
    <w:name w:val="toc 3"/>
    <w:basedOn w:val="a"/>
    <w:next w:val="a"/>
    <w:uiPriority w:val="39"/>
    <w:pPr>
      <w:ind w:left="400"/>
    </w:pPr>
    <w:rPr>
      <w:rFonts w:asciiTheme="minorHAnsi" w:hAnsiTheme="minorHAnsi"/>
      <w:sz w:val="22"/>
      <w:szCs w:val="22"/>
    </w:rPr>
  </w:style>
  <w:style w:type="paragraph" w:styleId="20">
    <w:name w:val="toc 2"/>
    <w:basedOn w:val="a"/>
    <w:next w:val="a"/>
    <w:uiPriority w:val="39"/>
    <w:pPr>
      <w:ind w:left="200"/>
    </w:pPr>
    <w:rPr>
      <w:rFonts w:asciiTheme="minorHAnsi" w:hAnsiTheme="minorHAnsi"/>
      <w:b/>
      <w:bCs/>
      <w:sz w:val="22"/>
      <w:szCs w:val="22"/>
    </w:rPr>
  </w:style>
  <w:style w:type="paragraph" w:styleId="10">
    <w:name w:val="toc 1"/>
    <w:basedOn w:val="a"/>
    <w:next w:val="a"/>
    <w:uiPriority w:val="39"/>
    <w:pPr>
      <w:spacing w:before="120"/>
    </w:pPr>
    <w:rPr>
      <w:rFonts w:asciiTheme="minorHAnsi" w:hAnsiTheme="minorHAnsi"/>
      <w:b/>
      <w:bCs/>
      <w:sz w:val="24"/>
      <w:szCs w:val="24"/>
    </w:rPr>
  </w:style>
  <w:style w:type="paragraph" w:styleId="a6">
    <w:name w:val="footer"/>
    <w:basedOn w:val="a"/>
    <w:pPr>
      <w:tabs>
        <w:tab w:val="right" w:pos="7920"/>
      </w:tabs>
    </w:pPr>
    <w:rPr>
      <w:sz w:val="16"/>
    </w:rPr>
  </w:style>
  <w:style w:type="paragraph" w:styleId="a7">
    <w:name w:val="header"/>
    <w:basedOn w:val="a"/>
    <w:pPr>
      <w:tabs>
        <w:tab w:val="right" w:pos="10440"/>
      </w:tabs>
    </w:pPr>
    <w:rPr>
      <w:sz w:val="16"/>
    </w:rPr>
  </w:style>
  <w:style w:type="character" w:styleId="a8">
    <w:name w:val="footnote reference"/>
    <w:semiHidden/>
    <w:rPr>
      <w:position w:val="6"/>
      <w:sz w:val="16"/>
    </w:rPr>
  </w:style>
  <w:style w:type="paragraph" w:styleId="a9">
    <w:name w:val="footnote text"/>
    <w:basedOn w:val="a"/>
    <w:semiHidden/>
    <w:pPr>
      <w:spacing w:after="240"/>
      <w:ind w:hanging="720"/>
    </w:pPr>
  </w:style>
  <w:style w:type="paragraph" w:styleId="aa">
    <w:name w:val="Title"/>
    <w:basedOn w:val="a"/>
    <w:qFormat/>
    <w:pPr>
      <w:keepLines/>
      <w:spacing w:after="120"/>
      <w:ind w:left="2520" w:right="720"/>
    </w:pPr>
    <w:rPr>
      <w:sz w:val="48"/>
    </w:rPr>
  </w:style>
  <w:style w:type="paragraph" w:customStyle="1" w:styleId="tty132">
    <w:name w:val="tty132"/>
    <w:basedOn w:val="a"/>
    <w:rPr>
      <w:rFonts w:ascii="Courier New" w:hAnsi="Courier New"/>
      <w:sz w:val="12"/>
    </w:rPr>
  </w:style>
  <w:style w:type="paragraph" w:customStyle="1" w:styleId="tty80">
    <w:name w:val="tty80"/>
    <w:basedOn w:val="a"/>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pPr>
      <w:keepLines/>
    </w:pPr>
    <w:rPr>
      <w:sz w:val="16"/>
    </w:rPr>
  </w:style>
  <w:style w:type="paragraph" w:customStyle="1" w:styleId="NumberList">
    <w:name w:val="Number List"/>
    <w:basedOn w:val="a0"/>
    <w:pPr>
      <w:spacing w:before="60" w:after="60"/>
      <w:ind w:left="3240" w:hanging="360"/>
    </w:pPr>
  </w:style>
  <w:style w:type="paragraph" w:customStyle="1" w:styleId="HeadingBar">
    <w:name w:val="Heading Bar"/>
    <w:basedOn w:val="a"/>
    <w:next w:val="3"/>
    <w:pPr>
      <w:keepNext/>
      <w:keepLines/>
      <w:shd w:val="solid" w:color="auto" w:fill="auto"/>
      <w:spacing w:before="240"/>
      <w:ind w:right="7920"/>
    </w:pPr>
    <w:rPr>
      <w:color w:val="FFFFFF"/>
      <w:sz w:val="8"/>
    </w:rPr>
  </w:style>
  <w:style w:type="paragraph" w:customStyle="1" w:styleId="InfoBox">
    <w:name w:val="Info Box"/>
    <w:basedOn w:val="a0"/>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pPr>
      <w:ind w:right="-720"/>
    </w:pPr>
    <w:rPr>
      <w:rFonts w:ascii="Courier New" w:hAnsi="Courier New"/>
      <w:sz w:val="8"/>
    </w:rPr>
  </w:style>
  <w:style w:type="paragraph" w:customStyle="1" w:styleId="TitleBar">
    <w:name w:val="Title Bar"/>
    <w:basedOn w:val="a"/>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Pr>
      <w:rFonts w:ascii="Book Antiqua" w:hAnsi="Book Antiqua"/>
      <w:color w:val="0000FF"/>
    </w:rPr>
  </w:style>
  <w:style w:type="paragraph" w:customStyle="1" w:styleId="Note">
    <w:name w:val="Note"/>
    <w:basedOn w:val="a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1">
    <w:name w:val="toc 4"/>
    <w:basedOn w:val="a"/>
    <w:next w:val="a"/>
    <w:semiHidden/>
    <w:pPr>
      <w:ind w:left="600"/>
    </w:pPr>
    <w:rPr>
      <w:rFonts w:asciiTheme="minorHAnsi" w:hAnsiTheme="minorHAnsi"/>
    </w:rPr>
  </w:style>
  <w:style w:type="character" w:styleId="ac">
    <w:name w:val="page number"/>
    <w:rPr>
      <w:rFonts w:ascii="Book Antiqua" w:hAnsi="Book Antiqua"/>
    </w:rPr>
  </w:style>
  <w:style w:type="paragraph" w:customStyle="1" w:styleId="Title-Major">
    <w:name w:val="Title-Major"/>
    <w:basedOn w:val="aa"/>
    <w:rPr>
      <w:smallCaps/>
    </w:rPr>
  </w:style>
  <w:style w:type="paragraph" w:customStyle="1" w:styleId="RouteTitle">
    <w:name w:val="Route Title"/>
    <w:basedOn w:val="a"/>
    <w:pPr>
      <w:keepLines/>
      <w:spacing w:after="120"/>
      <w:ind w:left="2520" w:right="720"/>
    </w:pPr>
    <w:rPr>
      <w:sz w:val="36"/>
    </w:rPr>
  </w:style>
  <w:style w:type="paragraph" w:customStyle="1" w:styleId="NoteWide">
    <w:name w:val="Note Wide"/>
    <w:basedOn w:val="Note"/>
    <w:pPr>
      <w:ind w:right="2160"/>
    </w:pPr>
  </w:style>
  <w:style w:type="paragraph" w:styleId="60">
    <w:name w:val="toc 6"/>
    <w:basedOn w:val="a"/>
    <w:next w:val="a"/>
    <w:autoRedefine/>
    <w:semiHidden/>
    <w:pPr>
      <w:ind w:left="1000"/>
    </w:pPr>
    <w:rPr>
      <w:rFonts w:asciiTheme="minorHAnsi" w:hAnsiTheme="minorHAnsi"/>
    </w:rPr>
  </w:style>
  <w:style w:type="paragraph" w:styleId="70">
    <w:name w:val="toc 7"/>
    <w:basedOn w:val="a"/>
    <w:next w:val="a"/>
    <w:autoRedefine/>
    <w:semiHidden/>
    <w:pPr>
      <w:ind w:left="1200"/>
    </w:pPr>
    <w:rPr>
      <w:rFonts w:asciiTheme="minorHAnsi" w:hAnsiTheme="minorHAnsi"/>
    </w:rPr>
  </w:style>
  <w:style w:type="paragraph" w:styleId="80">
    <w:name w:val="toc 8"/>
    <w:basedOn w:val="a"/>
    <w:next w:val="a"/>
    <w:autoRedefine/>
    <w:semiHidden/>
    <w:pPr>
      <w:ind w:left="1400"/>
    </w:pPr>
    <w:rPr>
      <w:rFonts w:asciiTheme="minorHAnsi" w:hAnsiTheme="minorHAnsi"/>
    </w:rPr>
  </w:style>
  <w:style w:type="paragraph" w:styleId="90">
    <w:name w:val="toc 9"/>
    <w:basedOn w:val="a"/>
    <w:next w:val="a"/>
    <w:autoRedefine/>
    <w:semiHidden/>
    <w:pPr>
      <w:ind w:left="1600"/>
    </w:pPr>
    <w:rPr>
      <w:rFonts w:asciiTheme="minorHAnsi" w:hAnsiTheme="minorHAnsi"/>
    </w:rPr>
  </w:style>
  <w:style w:type="character" w:styleId="ad">
    <w:name w:val="Hyperlink"/>
    <w:uiPriority w:val="99"/>
    <w:rPr>
      <w:color w:val="0000FF"/>
      <w:u w:val="single"/>
    </w:rPr>
  </w:style>
  <w:style w:type="paragraph" w:styleId="ae">
    <w:name w:val="Document Map"/>
    <w:basedOn w:val="a"/>
    <w:semiHidden/>
    <w:rsid w:val="00FD4ABC"/>
    <w:pPr>
      <w:shd w:val="clear" w:color="auto" w:fill="000080"/>
    </w:pPr>
    <w:rPr>
      <w:rFonts w:ascii="Tahoma" w:hAnsi="Tahoma" w:cs="Tahoma"/>
    </w:rPr>
  </w:style>
  <w:style w:type="paragraph" w:styleId="af">
    <w:name w:val="List Paragraph"/>
    <w:basedOn w:val="a"/>
    <w:uiPriority w:val="34"/>
    <w:qFormat/>
    <w:rsid w:val="00AC565F"/>
    <w:pPr>
      <w:ind w:firstLineChars="200" w:firstLine="420"/>
    </w:pPr>
  </w:style>
  <w:style w:type="paragraph" w:customStyle="1" w:styleId="21">
    <w:name w:val="无间隔2"/>
    <w:basedOn w:val="af0"/>
    <w:qFormat/>
    <w:rsid w:val="00FA4E49"/>
    <w:pPr>
      <w:ind w:leftChars="1300" w:left="2600"/>
    </w:pPr>
  </w:style>
  <w:style w:type="character" w:customStyle="1" w:styleId="40">
    <w:name w:val="标题 4字符"/>
    <w:aliases w:val="h4字符,bullet字符,bl字符,bb字符,PIM 4字符,H4字符,Level 2 - a字符"/>
    <w:link w:val="4"/>
    <w:rsid w:val="00FA4E49"/>
    <w:rPr>
      <w:rFonts w:ascii="Book Antiqua" w:hAnsi="Book Antiqua"/>
      <w:b/>
    </w:rPr>
  </w:style>
  <w:style w:type="character" w:customStyle="1" w:styleId="a5">
    <w:name w:val="正文文本字符"/>
    <w:aliases w:val="body text字符,bt字符,?y???????????¨¬???????¡§??|?字符,?y????字符,?y?????字符,???????¡§?????????¨¬??????????¨¬??|??????¨¬??o??????¨¬??|??????¡ì???????¨¬?????¨¬???????¨¬??o??????¡ì???????¨¬?|?字符,?ndrad?ndrad字符,?ndrad字符,para...字符,????字符,?y????×?字符,建议书标准字符"/>
    <w:link w:val="a0"/>
    <w:rsid w:val="00FA4E49"/>
    <w:rPr>
      <w:rFonts w:ascii="Book Antiqua" w:hAnsi="Book Antiqua"/>
    </w:rPr>
  </w:style>
  <w:style w:type="character" w:customStyle="1" w:styleId="apple-style-span">
    <w:name w:val="apple-style-span"/>
    <w:basedOn w:val="a2"/>
    <w:rsid w:val="00FA4E49"/>
  </w:style>
  <w:style w:type="paragraph" w:styleId="af0">
    <w:name w:val="No Spacing"/>
    <w:uiPriority w:val="1"/>
    <w:qFormat/>
    <w:rsid w:val="00FA4E49"/>
    <w:pPr>
      <w:overflowPunct w:val="0"/>
      <w:autoSpaceDE w:val="0"/>
      <w:autoSpaceDN w:val="0"/>
      <w:adjustRightInd w:val="0"/>
      <w:textAlignment w:val="baseline"/>
    </w:pPr>
    <w:rPr>
      <w:rFonts w:ascii="Book Antiqua" w:hAnsi="Book Antiqua"/>
    </w:rPr>
  </w:style>
  <w:style w:type="table" w:styleId="af1">
    <w:name w:val="Table Grid"/>
    <w:basedOn w:val="a3"/>
    <w:rsid w:val="001E15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af3"/>
    <w:rsid w:val="004F3227"/>
    <w:rPr>
      <w:sz w:val="18"/>
      <w:szCs w:val="18"/>
    </w:rPr>
  </w:style>
  <w:style w:type="character" w:customStyle="1" w:styleId="af3">
    <w:name w:val="批注框文本字符"/>
    <w:basedOn w:val="a2"/>
    <w:link w:val="af2"/>
    <w:rsid w:val="004F3227"/>
    <w:rPr>
      <w:rFonts w:ascii="Book Antiqua" w:hAnsi="Book Antiqua"/>
      <w:sz w:val="18"/>
      <w:szCs w:val="18"/>
    </w:rPr>
  </w:style>
  <w:style w:type="character" w:styleId="af4">
    <w:name w:val="FollowedHyperlink"/>
    <w:basedOn w:val="a2"/>
    <w:rsid w:val="00B973C5"/>
    <w:rPr>
      <w:color w:val="954F72" w:themeColor="followedHyperlink"/>
      <w:u w:val="single"/>
    </w:rPr>
  </w:style>
  <w:style w:type="paragraph" w:styleId="af5">
    <w:name w:val="TOC Heading"/>
    <w:basedOn w:val="1"/>
    <w:next w:val="a"/>
    <w:uiPriority w:val="39"/>
    <w:unhideWhenUsed/>
    <w:qFormat/>
    <w:rsid w:val="00791729"/>
    <w:pPr>
      <w:tabs>
        <w:tab w:val="clear" w:pos="2520"/>
      </w:tabs>
      <w:overflowPunct/>
      <w:autoSpaceDE/>
      <w:autoSpaceDN/>
      <w:adjustRightInd/>
      <w:spacing w:before="480" w:after="0" w:line="276" w:lineRule="auto"/>
      <w:ind w:right="0"/>
      <w:textAlignment w:val="auto"/>
      <w:outlineLvl w:val="9"/>
    </w:pPr>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8807">
      <w:bodyDiv w:val="1"/>
      <w:marLeft w:val="0"/>
      <w:marRight w:val="0"/>
      <w:marTop w:val="0"/>
      <w:marBottom w:val="0"/>
      <w:divBdr>
        <w:top w:val="none" w:sz="0" w:space="0" w:color="auto"/>
        <w:left w:val="none" w:sz="0" w:space="0" w:color="auto"/>
        <w:bottom w:val="none" w:sz="0" w:space="0" w:color="auto"/>
        <w:right w:val="none" w:sz="0" w:space="0" w:color="auto"/>
      </w:divBdr>
      <w:divsChild>
        <w:div w:id="2096200851">
          <w:marLeft w:val="0"/>
          <w:marRight w:val="0"/>
          <w:marTop w:val="0"/>
          <w:marBottom w:val="0"/>
          <w:divBdr>
            <w:top w:val="none" w:sz="0" w:space="0" w:color="auto"/>
            <w:left w:val="none" w:sz="0" w:space="0" w:color="auto"/>
            <w:bottom w:val="none" w:sz="0" w:space="0" w:color="auto"/>
            <w:right w:val="none" w:sz="0" w:space="0" w:color="auto"/>
          </w:divBdr>
        </w:div>
        <w:div w:id="1101491514">
          <w:marLeft w:val="0"/>
          <w:marRight w:val="0"/>
          <w:marTop w:val="0"/>
          <w:marBottom w:val="0"/>
          <w:divBdr>
            <w:top w:val="none" w:sz="0" w:space="0" w:color="auto"/>
            <w:left w:val="none" w:sz="0" w:space="0" w:color="auto"/>
            <w:bottom w:val="none" w:sz="0" w:space="0" w:color="auto"/>
            <w:right w:val="none" w:sz="0" w:space="0" w:color="auto"/>
          </w:divBdr>
        </w:div>
        <w:div w:id="1698890431">
          <w:marLeft w:val="0"/>
          <w:marRight w:val="0"/>
          <w:marTop w:val="0"/>
          <w:marBottom w:val="0"/>
          <w:divBdr>
            <w:top w:val="none" w:sz="0" w:space="0" w:color="auto"/>
            <w:left w:val="none" w:sz="0" w:space="0" w:color="auto"/>
            <w:bottom w:val="none" w:sz="0" w:space="0" w:color="auto"/>
            <w:right w:val="none" w:sz="0" w:space="0" w:color="auto"/>
          </w:divBdr>
        </w:div>
        <w:div w:id="1539315700">
          <w:marLeft w:val="0"/>
          <w:marRight w:val="0"/>
          <w:marTop w:val="0"/>
          <w:marBottom w:val="0"/>
          <w:divBdr>
            <w:top w:val="none" w:sz="0" w:space="0" w:color="auto"/>
            <w:left w:val="none" w:sz="0" w:space="0" w:color="auto"/>
            <w:bottom w:val="none" w:sz="0" w:space="0" w:color="auto"/>
            <w:right w:val="none" w:sz="0" w:space="0" w:color="auto"/>
          </w:divBdr>
        </w:div>
        <w:div w:id="2080667455">
          <w:marLeft w:val="0"/>
          <w:marRight w:val="0"/>
          <w:marTop w:val="0"/>
          <w:marBottom w:val="0"/>
          <w:divBdr>
            <w:top w:val="none" w:sz="0" w:space="0" w:color="auto"/>
            <w:left w:val="none" w:sz="0" w:space="0" w:color="auto"/>
            <w:bottom w:val="none" w:sz="0" w:space="0" w:color="auto"/>
            <w:right w:val="none" w:sz="0" w:space="0" w:color="auto"/>
          </w:divBdr>
        </w:div>
        <w:div w:id="1380016435">
          <w:marLeft w:val="0"/>
          <w:marRight w:val="0"/>
          <w:marTop w:val="0"/>
          <w:marBottom w:val="0"/>
          <w:divBdr>
            <w:top w:val="none" w:sz="0" w:space="0" w:color="auto"/>
            <w:left w:val="none" w:sz="0" w:space="0" w:color="auto"/>
            <w:bottom w:val="none" w:sz="0" w:space="0" w:color="auto"/>
            <w:right w:val="none" w:sz="0" w:space="0" w:color="auto"/>
          </w:divBdr>
        </w:div>
        <w:div w:id="162167059">
          <w:marLeft w:val="0"/>
          <w:marRight w:val="0"/>
          <w:marTop w:val="0"/>
          <w:marBottom w:val="0"/>
          <w:divBdr>
            <w:top w:val="none" w:sz="0" w:space="0" w:color="auto"/>
            <w:left w:val="none" w:sz="0" w:space="0" w:color="auto"/>
            <w:bottom w:val="none" w:sz="0" w:space="0" w:color="auto"/>
            <w:right w:val="none" w:sz="0" w:space="0" w:color="auto"/>
          </w:divBdr>
        </w:div>
        <w:div w:id="1758751556">
          <w:marLeft w:val="0"/>
          <w:marRight w:val="0"/>
          <w:marTop w:val="0"/>
          <w:marBottom w:val="0"/>
          <w:divBdr>
            <w:top w:val="none" w:sz="0" w:space="0" w:color="auto"/>
            <w:left w:val="none" w:sz="0" w:space="0" w:color="auto"/>
            <w:bottom w:val="none" w:sz="0" w:space="0" w:color="auto"/>
            <w:right w:val="none" w:sz="0" w:space="0" w:color="auto"/>
          </w:divBdr>
        </w:div>
        <w:div w:id="1004480192">
          <w:marLeft w:val="0"/>
          <w:marRight w:val="0"/>
          <w:marTop w:val="0"/>
          <w:marBottom w:val="0"/>
          <w:divBdr>
            <w:top w:val="none" w:sz="0" w:space="0" w:color="auto"/>
            <w:left w:val="none" w:sz="0" w:space="0" w:color="auto"/>
            <w:bottom w:val="none" w:sz="0" w:space="0" w:color="auto"/>
            <w:right w:val="none" w:sz="0" w:space="0" w:color="auto"/>
          </w:divBdr>
        </w:div>
        <w:div w:id="425419549">
          <w:marLeft w:val="0"/>
          <w:marRight w:val="0"/>
          <w:marTop w:val="0"/>
          <w:marBottom w:val="0"/>
          <w:divBdr>
            <w:top w:val="none" w:sz="0" w:space="0" w:color="auto"/>
            <w:left w:val="none" w:sz="0" w:space="0" w:color="auto"/>
            <w:bottom w:val="none" w:sz="0" w:space="0" w:color="auto"/>
            <w:right w:val="none" w:sz="0" w:space="0" w:color="auto"/>
          </w:divBdr>
        </w:div>
      </w:divsChild>
    </w:div>
    <w:div w:id="147291134">
      <w:bodyDiv w:val="1"/>
      <w:marLeft w:val="0"/>
      <w:marRight w:val="0"/>
      <w:marTop w:val="0"/>
      <w:marBottom w:val="0"/>
      <w:divBdr>
        <w:top w:val="none" w:sz="0" w:space="0" w:color="auto"/>
        <w:left w:val="none" w:sz="0" w:space="0" w:color="auto"/>
        <w:bottom w:val="none" w:sz="0" w:space="0" w:color="auto"/>
        <w:right w:val="none" w:sz="0" w:space="0" w:color="auto"/>
      </w:divBdr>
      <w:divsChild>
        <w:div w:id="1400518667">
          <w:marLeft w:val="0"/>
          <w:marRight w:val="0"/>
          <w:marTop w:val="0"/>
          <w:marBottom w:val="0"/>
          <w:divBdr>
            <w:top w:val="none" w:sz="0" w:space="0" w:color="auto"/>
            <w:left w:val="none" w:sz="0" w:space="0" w:color="auto"/>
            <w:bottom w:val="none" w:sz="0" w:space="0" w:color="auto"/>
            <w:right w:val="none" w:sz="0" w:space="0" w:color="auto"/>
          </w:divBdr>
        </w:div>
      </w:divsChild>
    </w:div>
    <w:div w:id="158353743">
      <w:bodyDiv w:val="1"/>
      <w:marLeft w:val="0"/>
      <w:marRight w:val="0"/>
      <w:marTop w:val="0"/>
      <w:marBottom w:val="0"/>
      <w:divBdr>
        <w:top w:val="none" w:sz="0" w:space="0" w:color="auto"/>
        <w:left w:val="none" w:sz="0" w:space="0" w:color="auto"/>
        <w:bottom w:val="none" w:sz="0" w:space="0" w:color="auto"/>
        <w:right w:val="none" w:sz="0" w:space="0" w:color="auto"/>
      </w:divBdr>
      <w:divsChild>
        <w:div w:id="221064269">
          <w:marLeft w:val="0"/>
          <w:marRight w:val="0"/>
          <w:marTop w:val="0"/>
          <w:marBottom w:val="0"/>
          <w:divBdr>
            <w:top w:val="none" w:sz="0" w:space="0" w:color="auto"/>
            <w:left w:val="none" w:sz="0" w:space="0" w:color="auto"/>
            <w:bottom w:val="none" w:sz="0" w:space="0" w:color="auto"/>
            <w:right w:val="none" w:sz="0" w:space="0" w:color="auto"/>
          </w:divBdr>
        </w:div>
      </w:divsChild>
    </w:div>
    <w:div w:id="176116187">
      <w:bodyDiv w:val="1"/>
      <w:marLeft w:val="0"/>
      <w:marRight w:val="0"/>
      <w:marTop w:val="0"/>
      <w:marBottom w:val="0"/>
      <w:divBdr>
        <w:top w:val="none" w:sz="0" w:space="0" w:color="auto"/>
        <w:left w:val="none" w:sz="0" w:space="0" w:color="auto"/>
        <w:bottom w:val="none" w:sz="0" w:space="0" w:color="auto"/>
        <w:right w:val="none" w:sz="0" w:space="0" w:color="auto"/>
      </w:divBdr>
      <w:divsChild>
        <w:div w:id="671027124">
          <w:marLeft w:val="0"/>
          <w:marRight w:val="0"/>
          <w:marTop w:val="0"/>
          <w:marBottom w:val="0"/>
          <w:divBdr>
            <w:top w:val="none" w:sz="0" w:space="0" w:color="auto"/>
            <w:left w:val="none" w:sz="0" w:space="0" w:color="auto"/>
            <w:bottom w:val="none" w:sz="0" w:space="0" w:color="auto"/>
            <w:right w:val="none" w:sz="0" w:space="0" w:color="auto"/>
          </w:divBdr>
        </w:div>
      </w:divsChild>
    </w:div>
    <w:div w:id="299462579">
      <w:bodyDiv w:val="1"/>
      <w:marLeft w:val="0"/>
      <w:marRight w:val="0"/>
      <w:marTop w:val="0"/>
      <w:marBottom w:val="0"/>
      <w:divBdr>
        <w:top w:val="none" w:sz="0" w:space="0" w:color="auto"/>
        <w:left w:val="none" w:sz="0" w:space="0" w:color="auto"/>
        <w:bottom w:val="none" w:sz="0" w:space="0" w:color="auto"/>
        <w:right w:val="none" w:sz="0" w:space="0" w:color="auto"/>
      </w:divBdr>
      <w:divsChild>
        <w:div w:id="636574456">
          <w:marLeft w:val="0"/>
          <w:marRight w:val="0"/>
          <w:marTop w:val="0"/>
          <w:marBottom w:val="0"/>
          <w:divBdr>
            <w:top w:val="none" w:sz="0" w:space="0" w:color="auto"/>
            <w:left w:val="none" w:sz="0" w:space="0" w:color="auto"/>
            <w:bottom w:val="none" w:sz="0" w:space="0" w:color="auto"/>
            <w:right w:val="none" w:sz="0" w:space="0" w:color="auto"/>
          </w:divBdr>
        </w:div>
      </w:divsChild>
    </w:div>
    <w:div w:id="587270368">
      <w:bodyDiv w:val="1"/>
      <w:marLeft w:val="0"/>
      <w:marRight w:val="0"/>
      <w:marTop w:val="0"/>
      <w:marBottom w:val="0"/>
      <w:divBdr>
        <w:top w:val="none" w:sz="0" w:space="0" w:color="auto"/>
        <w:left w:val="none" w:sz="0" w:space="0" w:color="auto"/>
        <w:bottom w:val="none" w:sz="0" w:space="0" w:color="auto"/>
        <w:right w:val="none" w:sz="0" w:space="0" w:color="auto"/>
      </w:divBdr>
    </w:div>
    <w:div w:id="601647699">
      <w:bodyDiv w:val="1"/>
      <w:marLeft w:val="0"/>
      <w:marRight w:val="0"/>
      <w:marTop w:val="0"/>
      <w:marBottom w:val="0"/>
      <w:divBdr>
        <w:top w:val="none" w:sz="0" w:space="0" w:color="auto"/>
        <w:left w:val="none" w:sz="0" w:space="0" w:color="auto"/>
        <w:bottom w:val="none" w:sz="0" w:space="0" w:color="auto"/>
        <w:right w:val="none" w:sz="0" w:space="0" w:color="auto"/>
      </w:divBdr>
    </w:div>
    <w:div w:id="734355254">
      <w:bodyDiv w:val="1"/>
      <w:marLeft w:val="0"/>
      <w:marRight w:val="0"/>
      <w:marTop w:val="0"/>
      <w:marBottom w:val="0"/>
      <w:divBdr>
        <w:top w:val="none" w:sz="0" w:space="0" w:color="auto"/>
        <w:left w:val="none" w:sz="0" w:space="0" w:color="auto"/>
        <w:bottom w:val="none" w:sz="0" w:space="0" w:color="auto"/>
        <w:right w:val="none" w:sz="0" w:space="0" w:color="auto"/>
      </w:divBdr>
      <w:divsChild>
        <w:div w:id="397947071">
          <w:marLeft w:val="0"/>
          <w:marRight w:val="0"/>
          <w:marTop w:val="0"/>
          <w:marBottom w:val="0"/>
          <w:divBdr>
            <w:top w:val="none" w:sz="0" w:space="0" w:color="auto"/>
            <w:left w:val="none" w:sz="0" w:space="0" w:color="auto"/>
            <w:bottom w:val="none" w:sz="0" w:space="0" w:color="auto"/>
            <w:right w:val="none" w:sz="0" w:space="0" w:color="auto"/>
          </w:divBdr>
        </w:div>
      </w:divsChild>
    </w:div>
    <w:div w:id="916937236">
      <w:bodyDiv w:val="1"/>
      <w:marLeft w:val="0"/>
      <w:marRight w:val="0"/>
      <w:marTop w:val="0"/>
      <w:marBottom w:val="0"/>
      <w:divBdr>
        <w:top w:val="none" w:sz="0" w:space="0" w:color="auto"/>
        <w:left w:val="none" w:sz="0" w:space="0" w:color="auto"/>
        <w:bottom w:val="none" w:sz="0" w:space="0" w:color="auto"/>
        <w:right w:val="none" w:sz="0" w:space="0" w:color="auto"/>
      </w:divBdr>
      <w:divsChild>
        <w:div w:id="602540881">
          <w:marLeft w:val="0"/>
          <w:marRight w:val="0"/>
          <w:marTop w:val="0"/>
          <w:marBottom w:val="0"/>
          <w:divBdr>
            <w:top w:val="none" w:sz="0" w:space="0" w:color="auto"/>
            <w:left w:val="none" w:sz="0" w:space="0" w:color="auto"/>
            <w:bottom w:val="none" w:sz="0" w:space="0" w:color="auto"/>
            <w:right w:val="none" w:sz="0" w:space="0" w:color="auto"/>
          </w:divBdr>
        </w:div>
      </w:divsChild>
    </w:div>
    <w:div w:id="926572404">
      <w:bodyDiv w:val="1"/>
      <w:marLeft w:val="0"/>
      <w:marRight w:val="0"/>
      <w:marTop w:val="0"/>
      <w:marBottom w:val="0"/>
      <w:divBdr>
        <w:top w:val="none" w:sz="0" w:space="0" w:color="auto"/>
        <w:left w:val="none" w:sz="0" w:space="0" w:color="auto"/>
        <w:bottom w:val="none" w:sz="0" w:space="0" w:color="auto"/>
        <w:right w:val="none" w:sz="0" w:space="0" w:color="auto"/>
      </w:divBdr>
      <w:divsChild>
        <w:div w:id="31728640">
          <w:marLeft w:val="0"/>
          <w:marRight w:val="0"/>
          <w:marTop w:val="0"/>
          <w:marBottom w:val="0"/>
          <w:divBdr>
            <w:top w:val="none" w:sz="0" w:space="0" w:color="auto"/>
            <w:left w:val="none" w:sz="0" w:space="0" w:color="auto"/>
            <w:bottom w:val="none" w:sz="0" w:space="0" w:color="auto"/>
            <w:right w:val="none" w:sz="0" w:space="0" w:color="auto"/>
          </w:divBdr>
        </w:div>
      </w:divsChild>
    </w:div>
    <w:div w:id="1107702341">
      <w:bodyDiv w:val="1"/>
      <w:marLeft w:val="0"/>
      <w:marRight w:val="0"/>
      <w:marTop w:val="0"/>
      <w:marBottom w:val="0"/>
      <w:divBdr>
        <w:top w:val="none" w:sz="0" w:space="0" w:color="auto"/>
        <w:left w:val="none" w:sz="0" w:space="0" w:color="auto"/>
        <w:bottom w:val="none" w:sz="0" w:space="0" w:color="auto"/>
        <w:right w:val="none" w:sz="0" w:space="0" w:color="auto"/>
      </w:divBdr>
      <w:divsChild>
        <w:div w:id="1815675976">
          <w:marLeft w:val="0"/>
          <w:marRight w:val="0"/>
          <w:marTop w:val="0"/>
          <w:marBottom w:val="0"/>
          <w:divBdr>
            <w:top w:val="none" w:sz="0" w:space="0" w:color="auto"/>
            <w:left w:val="none" w:sz="0" w:space="0" w:color="auto"/>
            <w:bottom w:val="none" w:sz="0" w:space="0" w:color="auto"/>
            <w:right w:val="none" w:sz="0" w:space="0" w:color="auto"/>
          </w:divBdr>
        </w:div>
      </w:divsChild>
    </w:div>
    <w:div w:id="1369187033">
      <w:bodyDiv w:val="1"/>
      <w:marLeft w:val="0"/>
      <w:marRight w:val="0"/>
      <w:marTop w:val="0"/>
      <w:marBottom w:val="0"/>
      <w:divBdr>
        <w:top w:val="none" w:sz="0" w:space="0" w:color="auto"/>
        <w:left w:val="none" w:sz="0" w:space="0" w:color="auto"/>
        <w:bottom w:val="none" w:sz="0" w:space="0" w:color="auto"/>
        <w:right w:val="none" w:sz="0" w:space="0" w:color="auto"/>
      </w:divBdr>
      <w:divsChild>
        <w:div w:id="373235406">
          <w:marLeft w:val="0"/>
          <w:marRight w:val="0"/>
          <w:marTop w:val="0"/>
          <w:marBottom w:val="0"/>
          <w:divBdr>
            <w:top w:val="none" w:sz="0" w:space="0" w:color="auto"/>
            <w:left w:val="none" w:sz="0" w:space="0" w:color="auto"/>
            <w:bottom w:val="none" w:sz="0" w:space="0" w:color="auto"/>
            <w:right w:val="none" w:sz="0" w:space="0" w:color="auto"/>
          </w:divBdr>
        </w:div>
        <w:div w:id="1388340918">
          <w:marLeft w:val="0"/>
          <w:marRight w:val="0"/>
          <w:marTop w:val="0"/>
          <w:marBottom w:val="0"/>
          <w:divBdr>
            <w:top w:val="none" w:sz="0" w:space="0" w:color="auto"/>
            <w:left w:val="none" w:sz="0" w:space="0" w:color="auto"/>
            <w:bottom w:val="none" w:sz="0" w:space="0" w:color="auto"/>
            <w:right w:val="none" w:sz="0" w:space="0" w:color="auto"/>
          </w:divBdr>
        </w:div>
        <w:div w:id="1987121450">
          <w:marLeft w:val="0"/>
          <w:marRight w:val="0"/>
          <w:marTop w:val="0"/>
          <w:marBottom w:val="0"/>
          <w:divBdr>
            <w:top w:val="none" w:sz="0" w:space="0" w:color="auto"/>
            <w:left w:val="none" w:sz="0" w:space="0" w:color="auto"/>
            <w:bottom w:val="none" w:sz="0" w:space="0" w:color="auto"/>
            <w:right w:val="none" w:sz="0" w:space="0" w:color="auto"/>
          </w:divBdr>
        </w:div>
        <w:div w:id="2125296738">
          <w:marLeft w:val="0"/>
          <w:marRight w:val="0"/>
          <w:marTop w:val="0"/>
          <w:marBottom w:val="0"/>
          <w:divBdr>
            <w:top w:val="none" w:sz="0" w:space="0" w:color="auto"/>
            <w:left w:val="none" w:sz="0" w:space="0" w:color="auto"/>
            <w:bottom w:val="none" w:sz="0" w:space="0" w:color="auto"/>
            <w:right w:val="none" w:sz="0" w:space="0" w:color="auto"/>
          </w:divBdr>
        </w:div>
        <w:div w:id="248659418">
          <w:marLeft w:val="0"/>
          <w:marRight w:val="0"/>
          <w:marTop w:val="0"/>
          <w:marBottom w:val="0"/>
          <w:divBdr>
            <w:top w:val="none" w:sz="0" w:space="0" w:color="auto"/>
            <w:left w:val="none" w:sz="0" w:space="0" w:color="auto"/>
            <w:bottom w:val="none" w:sz="0" w:space="0" w:color="auto"/>
            <w:right w:val="none" w:sz="0" w:space="0" w:color="auto"/>
          </w:divBdr>
        </w:div>
        <w:div w:id="1942838267">
          <w:marLeft w:val="0"/>
          <w:marRight w:val="0"/>
          <w:marTop w:val="0"/>
          <w:marBottom w:val="0"/>
          <w:divBdr>
            <w:top w:val="none" w:sz="0" w:space="0" w:color="auto"/>
            <w:left w:val="none" w:sz="0" w:space="0" w:color="auto"/>
            <w:bottom w:val="none" w:sz="0" w:space="0" w:color="auto"/>
            <w:right w:val="none" w:sz="0" w:space="0" w:color="auto"/>
          </w:divBdr>
        </w:div>
        <w:div w:id="1376808020">
          <w:marLeft w:val="0"/>
          <w:marRight w:val="0"/>
          <w:marTop w:val="0"/>
          <w:marBottom w:val="0"/>
          <w:divBdr>
            <w:top w:val="none" w:sz="0" w:space="0" w:color="auto"/>
            <w:left w:val="none" w:sz="0" w:space="0" w:color="auto"/>
            <w:bottom w:val="none" w:sz="0" w:space="0" w:color="auto"/>
            <w:right w:val="none" w:sz="0" w:space="0" w:color="auto"/>
          </w:divBdr>
        </w:div>
        <w:div w:id="2094430710">
          <w:marLeft w:val="0"/>
          <w:marRight w:val="0"/>
          <w:marTop w:val="0"/>
          <w:marBottom w:val="0"/>
          <w:divBdr>
            <w:top w:val="none" w:sz="0" w:space="0" w:color="auto"/>
            <w:left w:val="none" w:sz="0" w:space="0" w:color="auto"/>
            <w:bottom w:val="none" w:sz="0" w:space="0" w:color="auto"/>
            <w:right w:val="none" w:sz="0" w:space="0" w:color="auto"/>
          </w:divBdr>
        </w:div>
        <w:div w:id="2006546530">
          <w:marLeft w:val="0"/>
          <w:marRight w:val="0"/>
          <w:marTop w:val="0"/>
          <w:marBottom w:val="0"/>
          <w:divBdr>
            <w:top w:val="none" w:sz="0" w:space="0" w:color="auto"/>
            <w:left w:val="none" w:sz="0" w:space="0" w:color="auto"/>
            <w:bottom w:val="none" w:sz="0" w:space="0" w:color="auto"/>
            <w:right w:val="none" w:sz="0" w:space="0" w:color="auto"/>
          </w:divBdr>
        </w:div>
        <w:div w:id="19937479">
          <w:marLeft w:val="0"/>
          <w:marRight w:val="0"/>
          <w:marTop w:val="0"/>
          <w:marBottom w:val="0"/>
          <w:divBdr>
            <w:top w:val="none" w:sz="0" w:space="0" w:color="auto"/>
            <w:left w:val="none" w:sz="0" w:space="0" w:color="auto"/>
            <w:bottom w:val="none" w:sz="0" w:space="0" w:color="auto"/>
            <w:right w:val="none" w:sz="0" w:space="0" w:color="auto"/>
          </w:divBdr>
        </w:div>
      </w:divsChild>
    </w:div>
    <w:div w:id="1425541312">
      <w:bodyDiv w:val="1"/>
      <w:marLeft w:val="0"/>
      <w:marRight w:val="0"/>
      <w:marTop w:val="0"/>
      <w:marBottom w:val="0"/>
      <w:divBdr>
        <w:top w:val="none" w:sz="0" w:space="0" w:color="auto"/>
        <w:left w:val="none" w:sz="0" w:space="0" w:color="auto"/>
        <w:bottom w:val="none" w:sz="0" w:space="0" w:color="auto"/>
        <w:right w:val="none" w:sz="0" w:space="0" w:color="auto"/>
      </w:divBdr>
    </w:div>
    <w:div w:id="1470434892">
      <w:bodyDiv w:val="1"/>
      <w:marLeft w:val="0"/>
      <w:marRight w:val="0"/>
      <w:marTop w:val="0"/>
      <w:marBottom w:val="0"/>
      <w:divBdr>
        <w:top w:val="none" w:sz="0" w:space="0" w:color="auto"/>
        <w:left w:val="none" w:sz="0" w:space="0" w:color="auto"/>
        <w:bottom w:val="none" w:sz="0" w:space="0" w:color="auto"/>
        <w:right w:val="none" w:sz="0" w:space="0" w:color="auto"/>
      </w:divBdr>
    </w:div>
    <w:div w:id="1597404602">
      <w:bodyDiv w:val="1"/>
      <w:marLeft w:val="0"/>
      <w:marRight w:val="0"/>
      <w:marTop w:val="0"/>
      <w:marBottom w:val="0"/>
      <w:divBdr>
        <w:top w:val="none" w:sz="0" w:space="0" w:color="auto"/>
        <w:left w:val="none" w:sz="0" w:space="0" w:color="auto"/>
        <w:bottom w:val="none" w:sz="0" w:space="0" w:color="auto"/>
        <w:right w:val="none" w:sz="0" w:space="0" w:color="auto"/>
      </w:divBdr>
      <w:divsChild>
        <w:div w:id="616182635">
          <w:marLeft w:val="0"/>
          <w:marRight w:val="0"/>
          <w:marTop w:val="0"/>
          <w:marBottom w:val="0"/>
          <w:divBdr>
            <w:top w:val="none" w:sz="0" w:space="0" w:color="auto"/>
            <w:left w:val="none" w:sz="0" w:space="0" w:color="auto"/>
            <w:bottom w:val="none" w:sz="0" w:space="0" w:color="auto"/>
            <w:right w:val="none" w:sz="0" w:space="0" w:color="auto"/>
          </w:divBdr>
        </w:div>
        <w:div w:id="805312963">
          <w:marLeft w:val="0"/>
          <w:marRight w:val="0"/>
          <w:marTop w:val="0"/>
          <w:marBottom w:val="0"/>
          <w:divBdr>
            <w:top w:val="none" w:sz="0" w:space="0" w:color="auto"/>
            <w:left w:val="none" w:sz="0" w:space="0" w:color="auto"/>
            <w:bottom w:val="none" w:sz="0" w:space="0" w:color="auto"/>
            <w:right w:val="none" w:sz="0" w:space="0" w:color="auto"/>
          </w:divBdr>
        </w:div>
        <w:div w:id="1860846431">
          <w:marLeft w:val="0"/>
          <w:marRight w:val="0"/>
          <w:marTop w:val="0"/>
          <w:marBottom w:val="0"/>
          <w:divBdr>
            <w:top w:val="none" w:sz="0" w:space="0" w:color="auto"/>
            <w:left w:val="none" w:sz="0" w:space="0" w:color="auto"/>
            <w:bottom w:val="none" w:sz="0" w:space="0" w:color="auto"/>
            <w:right w:val="none" w:sz="0" w:space="0" w:color="auto"/>
          </w:divBdr>
        </w:div>
        <w:div w:id="1025252946">
          <w:marLeft w:val="0"/>
          <w:marRight w:val="0"/>
          <w:marTop w:val="0"/>
          <w:marBottom w:val="0"/>
          <w:divBdr>
            <w:top w:val="none" w:sz="0" w:space="0" w:color="auto"/>
            <w:left w:val="none" w:sz="0" w:space="0" w:color="auto"/>
            <w:bottom w:val="none" w:sz="0" w:space="0" w:color="auto"/>
            <w:right w:val="none" w:sz="0" w:space="0" w:color="auto"/>
          </w:divBdr>
        </w:div>
        <w:div w:id="1063987666">
          <w:marLeft w:val="0"/>
          <w:marRight w:val="0"/>
          <w:marTop w:val="0"/>
          <w:marBottom w:val="0"/>
          <w:divBdr>
            <w:top w:val="none" w:sz="0" w:space="0" w:color="auto"/>
            <w:left w:val="none" w:sz="0" w:space="0" w:color="auto"/>
            <w:bottom w:val="none" w:sz="0" w:space="0" w:color="auto"/>
            <w:right w:val="none" w:sz="0" w:space="0" w:color="auto"/>
          </w:divBdr>
        </w:div>
        <w:div w:id="2085252754">
          <w:marLeft w:val="0"/>
          <w:marRight w:val="0"/>
          <w:marTop w:val="0"/>
          <w:marBottom w:val="0"/>
          <w:divBdr>
            <w:top w:val="none" w:sz="0" w:space="0" w:color="auto"/>
            <w:left w:val="none" w:sz="0" w:space="0" w:color="auto"/>
            <w:bottom w:val="none" w:sz="0" w:space="0" w:color="auto"/>
            <w:right w:val="none" w:sz="0" w:space="0" w:color="auto"/>
          </w:divBdr>
        </w:div>
        <w:div w:id="52000041">
          <w:marLeft w:val="0"/>
          <w:marRight w:val="0"/>
          <w:marTop w:val="0"/>
          <w:marBottom w:val="0"/>
          <w:divBdr>
            <w:top w:val="none" w:sz="0" w:space="0" w:color="auto"/>
            <w:left w:val="none" w:sz="0" w:space="0" w:color="auto"/>
            <w:bottom w:val="none" w:sz="0" w:space="0" w:color="auto"/>
            <w:right w:val="none" w:sz="0" w:space="0" w:color="auto"/>
          </w:divBdr>
        </w:div>
        <w:div w:id="1217203042">
          <w:marLeft w:val="0"/>
          <w:marRight w:val="0"/>
          <w:marTop w:val="0"/>
          <w:marBottom w:val="0"/>
          <w:divBdr>
            <w:top w:val="none" w:sz="0" w:space="0" w:color="auto"/>
            <w:left w:val="none" w:sz="0" w:space="0" w:color="auto"/>
            <w:bottom w:val="none" w:sz="0" w:space="0" w:color="auto"/>
            <w:right w:val="none" w:sz="0" w:space="0" w:color="auto"/>
          </w:divBdr>
        </w:div>
        <w:div w:id="788399038">
          <w:marLeft w:val="0"/>
          <w:marRight w:val="0"/>
          <w:marTop w:val="0"/>
          <w:marBottom w:val="0"/>
          <w:divBdr>
            <w:top w:val="none" w:sz="0" w:space="0" w:color="auto"/>
            <w:left w:val="none" w:sz="0" w:space="0" w:color="auto"/>
            <w:bottom w:val="none" w:sz="0" w:space="0" w:color="auto"/>
            <w:right w:val="none" w:sz="0" w:space="0" w:color="auto"/>
          </w:divBdr>
        </w:div>
        <w:div w:id="309136627">
          <w:marLeft w:val="0"/>
          <w:marRight w:val="0"/>
          <w:marTop w:val="0"/>
          <w:marBottom w:val="0"/>
          <w:divBdr>
            <w:top w:val="none" w:sz="0" w:space="0" w:color="auto"/>
            <w:left w:val="none" w:sz="0" w:space="0" w:color="auto"/>
            <w:bottom w:val="none" w:sz="0" w:space="0" w:color="auto"/>
            <w:right w:val="none" w:sz="0" w:space="0" w:color="auto"/>
          </w:divBdr>
        </w:div>
      </w:divsChild>
    </w:div>
    <w:div w:id="1606689659">
      <w:bodyDiv w:val="1"/>
      <w:marLeft w:val="0"/>
      <w:marRight w:val="0"/>
      <w:marTop w:val="0"/>
      <w:marBottom w:val="0"/>
      <w:divBdr>
        <w:top w:val="none" w:sz="0" w:space="0" w:color="auto"/>
        <w:left w:val="none" w:sz="0" w:space="0" w:color="auto"/>
        <w:bottom w:val="none" w:sz="0" w:space="0" w:color="auto"/>
        <w:right w:val="none" w:sz="0" w:space="0" w:color="auto"/>
      </w:divBdr>
    </w:div>
    <w:div w:id="1618870448">
      <w:bodyDiv w:val="1"/>
      <w:marLeft w:val="0"/>
      <w:marRight w:val="0"/>
      <w:marTop w:val="0"/>
      <w:marBottom w:val="0"/>
      <w:divBdr>
        <w:top w:val="none" w:sz="0" w:space="0" w:color="auto"/>
        <w:left w:val="none" w:sz="0" w:space="0" w:color="auto"/>
        <w:bottom w:val="none" w:sz="0" w:space="0" w:color="auto"/>
        <w:right w:val="none" w:sz="0" w:space="0" w:color="auto"/>
      </w:divBdr>
      <w:divsChild>
        <w:div w:id="17852259">
          <w:marLeft w:val="0"/>
          <w:marRight w:val="0"/>
          <w:marTop w:val="0"/>
          <w:marBottom w:val="0"/>
          <w:divBdr>
            <w:top w:val="none" w:sz="0" w:space="0" w:color="auto"/>
            <w:left w:val="none" w:sz="0" w:space="0" w:color="auto"/>
            <w:bottom w:val="none" w:sz="0" w:space="0" w:color="auto"/>
            <w:right w:val="none" w:sz="0" w:space="0" w:color="auto"/>
          </w:divBdr>
        </w:div>
      </w:divsChild>
    </w:div>
    <w:div w:id="1705249885">
      <w:bodyDiv w:val="1"/>
      <w:marLeft w:val="0"/>
      <w:marRight w:val="0"/>
      <w:marTop w:val="0"/>
      <w:marBottom w:val="0"/>
      <w:divBdr>
        <w:top w:val="none" w:sz="0" w:space="0" w:color="auto"/>
        <w:left w:val="none" w:sz="0" w:space="0" w:color="auto"/>
        <w:bottom w:val="none" w:sz="0" w:space="0" w:color="auto"/>
        <w:right w:val="none" w:sz="0" w:space="0" w:color="auto"/>
      </w:divBdr>
    </w:div>
    <w:div w:id="1869635480">
      <w:bodyDiv w:val="1"/>
      <w:marLeft w:val="0"/>
      <w:marRight w:val="0"/>
      <w:marTop w:val="0"/>
      <w:marBottom w:val="0"/>
      <w:divBdr>
        <w:top w:val="none" w:sz="0" w:space="0" w:color="auto"/>
        <w:left w:val="none" w:sz="0" w:space="0" w:color="auto"/>
        <w:bottom w:val="none" w:sz="0" w:space="0" w:color="auto"/>
        <w:right w:val="none" w:sz="0" w:space="0" w:color="auto"/>
      </w:divBdr>
    </w:div>
    <w:div w:id="1896353694">
      <w:bodyDiv w:val="1"/>
      <w:marLeft w:val="0"/>
      <w:marRight w:val="0"/>
      <w:marTop w:val="0"/>
      <w:marBottom w:val="0"/>
      <w:divBdr>
        <w:top w:val="none" w:sz="0" w:space="0" w:color="auto"/>
        <w:left w:val="none" w:sz="0" w:space="0" w:color="auto"/>
        <w:bottom w:val="none" w:sz="0" w:space="0" w:color="auto"/>
        <w:right w:val="none" w:sz="0" w:space="0" w:color="auto"/>
      </w:divBdr>
    </w:div>
    <w:div w:id="1985573967">
      <w:bodyDiv w:val="1"/>
      <w:marLeft w:val="0"/>
      <w:marRight w:val="0"/>
      <w:marTop w:val="0"/>
      <w:marBottom w:val="0"/>
      <w:divBdr>
        <w:top w:val="none" w:sz="0" w:space="0" w:color="auto"/>
        <w:left w:val="none" w:sz="0" w:space="0" w:color="auto"/>
        <w:bottom w:val="none" w:sz="0" w:space="0" w:color="auto"/>
        <w:right w:val="none" w:sz="0" w:space="0" w:color="auto"/>
      </w:divBdr>
    </w:div>
    <w:div w:id="2055734678">
      <w:bodyDiv w:val="1"/>
      <w:marLeft w:val="0"/>
      <w:marRight w:val="0"/>
      <w:marTop w:val="0"/>
      <w:marBottom w:val="0"/>
      <w:divBdr>
        <w:top w:val="none" w:sz="0" w:space="0" w:color="auto"/>
        <w:left w:val="none" w:sz="0" w:space="0" w:color="auto"/>
        <w:bottom w:val="none" w:sz="0" w:space="0" w:color="auto"/>
        <w:right w:val="none" w:sz="0" w:space="0" w:color="auto"/>
      </w:divBdr>
      <w:divsChild>
        <w:div w:id="51461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413E-B8C4-B94B-91A3-B153CE61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C:\METHOD\OM30\AIM30\AIMBL30\WORDLIB\OMGuide.dot</Template>
  <TotalTime>31</TotalTime>
  <Pages>7</Pages>
  <Words>395</Words>
  <Characters>1639</Characters>
  <Application>Microsoft Macintosh Word</Application>
  <DocSecurity>0</DocSecurity>
  <Lines>86</Lines>
  <Paragraphs>72</Paragraphs>
  <ScaleCrop>false</ScaleCrop>
  <HeadingPairs>
    <vt:vector size="2" baseType="variant">
      <vt:variant>
        <vt:lpstr>标题</vt:lpstr>
      </vt:variant>
      <vt:variant>
        <vt:i4>1</vt:i4>
      </vt:variant>
    </vt:vector>
  </HeadingPairs>
  <TitlesOfParts>
    <vt:vector size="1" baseType="lpstr">
      <vt:lpstr>HDM安装文档</vt:lpstr>
    </vt:vector>
  </TitlesOfParts>
  <Manager/>
  <Company>上海汉得信息技术股份有限公司</Company>
  <LinksUpToDate>false</LinksUpToDate>
  <CharactersWithSpaces>1962</CharactersWithSpaces>
  <SharedDoc>false</SharedDoc>
  <HyperlinkBase/>
  <HLinks>
    <vt:vector size="138" baseType="variant">
      <vt:variant>
        <vt:i4>1507382</vt:i4>
      </vt:variant>
      <vt:variant>
        <vt:i4>140</vt:i4>
      </vt:variant>
      <vt:variant>
        <vt:i4>0</vt:i4>
      </vt:variant>
      <vt:variant>
        <vt:i4>5</vt:i4>
      </vt:variant>
      <vt:variant>
        <vt:lpwstr/>
      </vt:variant>
      <vt:variant>
        <vt:lpwstr>_Toc512113031</vt:lpwstr>
      </vt:variant>
      <vt:variant>
        <vt:i4>1507382</vt:i4>
      </vt:variant>
      <vt:variant>
        <vt:i4>134</vt:i4>
      </vt:variant>
      <vt:variant>
        <vt:i4>0</vt:i4>
      </vt:variant>
      <vt:variant>
        <vt:i4>5</vt:i4>
      </vt:variant>
      <vt:variant>
        <vt:lpwstr/>
      </vt:variant>
      <vt:variant>
        <vt:lpwstr>_Toc512113030</vt:lpwstr>
      </vt:variant>
      <vt:variant>
        <vt:i4>1441846</vt:i4>
      </vt:variant>
      <vt:variant>
        <vt:i4>128</vt:i4>
      </vt:variant>
      <vt:variant>
        <vt:i4>0</vt:i4>
      </vt:variant>
      <vt:variant>
        <vt:i4>5</vt:i4>
      </vt:variant>
      <vt:variant>
        <vt:lpwstr/>
      </vt:variant>
      <vt:variant>
        <vt:lpwstr>_Toc512113029</vt:lpwstr>
      </vt:variant>
      <vt:variant>
        <vt:i4>1441846</vt:i4>
      </vt:variant>
      <vt:variant>
        <vt:i4>122</vt:i4>
      </vt:variant>
      <vt:variant>
        <vt:i4>0</vt:i4>
      </vt:variant>
      <vt:variant>
        <vt:i4>5</vt:i4>
      </vt:variant>
      <vt:variant>
        <vt:lpwstr/>
      </vt:variant>
      <vt:variant>
        <vt:lpwstr>_Toc512113028</vt:lpwstr>
      </vt:variant>
      <vt:variant>
        <vt:i4>1441846</vt:i4>
      </vt:variant>
      <vt:variant>
        <vt:i4>116</vt:i4>
      </vt:variant>
      <vt:variant>
        <vt:i4>0</vt:i4>
      </vt:variant>
      <vt:variant>
        <vt:i4>5</vt:i4>
      </vt:variant>
      <vt:variant>
        <vt:lpwstr/>
      </vt:variant>
      <vt:variant>
        <vt:lpwstr>_Toc512113027</vt:lpwstr>
      </vt:variant>
      <vt:variant>
        <vt:i4>1441846</vt:i4>
      </vt:variant>
      <vt:variant>
        <vt:i4>110</vt:i4>
      </vt:variant>
      <vt:variant>
        <vt:i4>0</vt:i4>
      </vt:variant>
      <vt:variant>
        <vt:i4>5</vt:i4>
      </vt:variant>
      <vt:variant>
        <vt:lpwstr/>
      </vt:variant>
      <vt:variant>
        <vt:lpwstr>_Toc512113026</vt:lpwstr>
      </vt:variant>
      <vt:variant>
        <vt:i4>1441846</vt:i4>
      </vt:variant>
      <vt:variant>
        <vt:i4>104</vt:i4>
      </vt:variant>
      <vt:variant>
        <vt:i4>0</vt:i4>
      </vt:variant>
      <vt:variant>
        <vt:i4>5</vt:i4>
      </vt:variant>
      <vt:variant>
        <vt:lpwstr/>
      </vt:variant>
      <vt:variant>
        <vt:lpwstr>_Toc512113025</vt:lpwstr>
      </vt:variant>
      <vt:variant>
        <vt:i4>1441846</vt:i4>
      </vt:variant>
      <vt:variant>
        <vt:i4>98</vt:i4>
      </vt:variant>
      <vt:variant>
        <vt:i4>0</vt:i4>
      </vt:variant>
      <vt:variant>
        <vt:i4>5</vt:i4>
      </vt:variant>
      <vt:variant>
        <vt:lpwstr/>
      </vt:variant>
      <vt:variant>
        <vt:lpwstr>_Toc512113024</vt:lpwstr>
      </vt:variant>
      <vt:variant>
        <vt:i4>1441846</vt:i4>
      </vt:variant>
      <vt:variant>
        <vt:i4>92</vt:i4>
      </vt:variant>
      <vt:variant>
        <vt:i4>0</vt:i4>
      </vt:variant>
      <vt:variant>
        <vt:i4>5</vt:i4>
      </vt:variant>
      <vt:variant>
        <vt:lpwstr/>
      </vt:variant>
      <vt:variant>
        <vt:lpwstr>_Toc512113023</vt:lpwstr>
      </vt:variant>
      <vt:variant>
        <vt:i4>1441846</vt:i4>
      </vt:variant>
      <vt:variant>
        <vt:i4>86</vt:i4>
      </vt:variant>
      <vt:variant>
        <vt:i4>0</vt:i4>
      </vt:variant>
      <vt:variant>
        <vt:i4>5</vt:i4>
      </vt:variant>
      <vt:variant>
        <vt:lpwstr/>
      </vt:variant>
      <vt:variant>
        <vt:lpwstr>_Toc512113022</vt:lpwstr>
      </vt:variant>
      <vt:variant>
        <vt:i4>1441846</vt:i4>
      </vt:variant>
      <vt:variant>
        <vt:i4>80</vt:i4>
      </vt:variant>
      <vt:variant>
        <vt:i4>0</vt:i4>
      </vt:variant>
      <vt:variant>
        <vt:i4>5</vt:i4>
      </vt:variant>
      <vt:variant>
        <vt:lpwstr/>
      </vt:variant>
      <vt:variant>
        <vt:lpwstr>_Toc512113021</vt:lpwstr>
      </vt:variant>
      <vt:variant>
        <vt:i4>1441846</vt:i4>
      </vt:variant>
      <vt:variant>
        <vt:i4>74</vt:i4>
      </vt:variant>
      <vt:variant>
        <vt:i4>0</vt:i4>
      </vt:variant>
      <vt:variant>
        <vt:i4>5</vt:i4>
      </vt:variant>
      <vt:variant>
        <vt:lpwstr/>
      </vt:variant>
      <vt:variant>
        <vt:lpwstr>_Toc512113020</vt:lpwstr>
      </vt:variant>
      <vt:variant>
        <vt:i4>1376310</vt:i4>
      </vt:variant>
      <vt:variant>
        <vt:i4>68</vt:i4>
      </vt:variant>
      <vt:variant>
        <vt:i4>0</vt:i4>
      </vt:variant>
      <vt:variant>
        <vt:i4>5</vt:i4>
      </vt:variant>
      <vt:variant>
        <vt:lpwstr/>
      </vt:variant>
      <vt:variant>
        <vt:lpwstr>_Toc512113019</vt:lpwstr>
      </vt:variant>
      <vt:variant>
        <vt:i4>1376310</vt:i4>
      </vt:variant>
      <vt:variant>
        <vt:i4>62</vt:i4>
      </vt:variant>
      <vt:variant>
        <vt:i4>0</vt:i4>
      </vt:variant>
      <vt:variant>
        <vt:i4>5</vt:i4>
      </vt:variant>
      <vt:variant>
        <vt:lpwstr/>
      </vt:variant>
      <vt:variant>
        <vt:lpwstr>_Toc512113018</vt:lpwstr>
      </vt:variant>
      <vt:variant>
        <vt:i4>1376310</vt:i4>
      </vt:variant>
      <vt:variant>
        <vt:i4>56</vt:i4>
      </vt:variant>
      <vt:variant>
        <vt:i4>0</vt:i4>
      </vt:variant>
      <vt:variant>
        <vt:i4>5</vt:i4>
      </vt:variant>
      <vt:variant>
        <vt:lpwstr/>
      </vt:variant>
      <vt:variant>
        <vt:lpwstr>_Toc512113017</vt:lpwstr>
      </vt:variant>
      <vt:variant>
        <vt:i4>1376310</vt:i4>
      </vt:variant>
      <vt:variant>
        <vt:i4>50</vt:i4>
      </vt:variant>
      <vt:variant>
        <vt:i4>0</vt:i4>
      </vt:variant>
      <vt:variant>
        <vt:i4>5</vt:i4>
      </vt:variant>
      <vt:variant>
        <vt:lpwstr/>
      </vt:variant>
      <vt:variant>
        <vt:lpwstr>_Toc512113016</vt:lpwstr>
      </vt:variant>
      <vt:variant>
        <vt:i4>1376310</vt:i4>
      </vt:variant>
      <vt:variant>
        <vt:i4>44</vt:i4>
      </vt:variant>
      <vt:variant>
        <vt:i4>0</vt:i4>
      </vt:variant>
      <vt:variant>
        <vt:i4>5</vt:i4>
      </vt:variant>
      <vt:variant>
        <vt:lpwstr/>
      </vt:variant>
      <vt:variant>
        <vt:lpwstr>_Toc512113015</vt:lpwstr>
      </vt:variant>
      <vt:variant>
        <vt:i4>1376310</vt:i4>
      </vt:variant>
      <vt:variant>
        <vt:i4>38</vt:i4>
      </vt:variant>
      <vt:variant>
        <vt:i4>0</vt:i4>
      </vt:variant>
      <vt:variant>
        <vt:i4>5</vt:i4>
      </vt:variant>
      <vt:variant>
        <vt:lpwstr/>
      </vt:variant>
      <vt:variant>
        <vt:lpwstr>_Toc512113014</vt:lpwstr>
      </vt:variant>
      <vt:variant>
        <vt:i4>1376310</vt:i4>
      </vt:variant>
      <vt:variant>
        <vt:i4>32</vt:i4>
      </vt:variant>
      <vt:variant>
        <vt:i4>0</vt:i4>
      </vt:variant>
      <vt:variant>
        <vt:i4>5</vt:i4>
      </vt:variant>
      <vt:variant>
        <vt:lpwstr/>
      </vt:variant>
      <vt:variant>
        <vt:lpwstr>_Toc512113013</vt:lpwstr>
      </vt:variant>
      <vt:variant>
        <vt:i4>1376310</vt:i4>
      </vt:variant>
      <vt:variant>
        <vt:i4>26</vt:i4>
      </vt:variant>
      <vt:variant>
        <vt:i4>0</vt:i4>
      </vt:variant>
      <vt:variant>
        <vt:i4>5</vt:i4>
      </vt:variant>
      <vt:variant>
        <vt:lpwstr/>
      </vt:variant>
      <vt:variant>
        <vt:lpwstr>_Toc512113012</vt:lpwstr>
      </vt:variant>
      <vt:variant>
        <vt:i4>1376310</vt:i4>
      </vt:variant>
      <vt:variant>
        <vt:i4>20</vt:i4>
      </vt:variant>
      <vt:variant>
        <vt:i4>0</vt:i4>
      </vt:variant>
      <vt:variant>
        <vt:i4>5</vt:i4>
      </vt:variant>
      <vt:variant>
        <vt:lpwstr/>
      </vt:variant>
      <vt:variant>
        <vt:lpwstr>_Toc512113011</vt:lpwstr>
      </vt:variant>
      <vt:variant>
        <vt:i4>1376310</vt:i4>
      </vt:variant>
      <vt:variant>
        <vt:i4>14</vt:i4>
      </vt:variant>
      <vt:variant>
        <vt:i4>0</vt:i4>
      </vt:variant>
      <vt:variant>
        <vt:i4>5</vt:i4>
      </vt:variant>
      <vt:variant>
        <vt:lpwstr/>
      </vt:variant>
      <vt:variant>
        <vt:lpwstr>_Toc512113010</vt:lpwstr>
      </vt:variant>
      <vt:variant>
        <vt:i4>1310774</vt:i4>
      </vt:variant>
      <vt:variant>
        <vt:i4>8</vt:i4>
      </vt:variant>
      <vt:variant>
        <vt:i4>0</vt:i4>
      </vt:variant>
      <vt:variant>
        <vt:i4>5</vt:i4>
      </vt:variant>
      <vt:variant>
        <vt:lpwstr/>
      </vt:variant>
      <vt:variant>
        <vt:lpwstr>_Toc512113009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HDM安装文档</dc:title>
  <dc:subject>HDM安装</dc:subject>
  <dc:creator>汉得顾问</dc:creator>
  <cp:keywords/>
  <dc:description>汉得信息技术有限公司</dc:description>
  <cp:lastModifiedBy>徐 钢</cp:lastModifiedBy>
  <cp:revision>14</cp:revision>
  <cp:lastPrinted>1999-05-19T05:21:00Z</cp:lastPrinted>
  <dcterms:created xsi:type="dcterms:W3CDTF">2018-05-04T02:33:00Z</dcterms:created>
  <dcterms:modified xsi:type="dcterms:W3CDTF">2018-05-04T03:03:00Z</dcterms:modified>
  <cp:category/>
</cp:coreProperties>
</file>